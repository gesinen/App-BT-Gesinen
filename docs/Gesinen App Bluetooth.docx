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D542" w14:textId="77777777" w:rsidR="0034082F" w:rsidRDefault="00000000">
      <w:pPr>
        <w:pStyle w:val="Sinespaciad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E8CA776" wp14:editId="35012911">
                <wp:simplePos x="0" y="0"/>
                <wp:positionH relativeFrom="page">
                  <wp:posOffset>302264</wp:posOffset>
                </wp:positionH>
                <wp:positionV relativeFrom="page">
                  <wp:posOffset>267333</wp:posOffset>
                </wp:positionV>
                <wp:extent cx="2487926" cy="10149840"/>
                <wp:effectExtent l="0" t="0" r="7624" b="3810"/>
                <wp:wrapNone/>
                <wp:docPr id="212624313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26" cy="10149840"/>
                          <a:chOff x="0" y="0"/>
                          <a:chExt cx="2487926" cy="10149840"/>
                        </a:xfrm>
                      </wpg:grpSpPr>
                      <wps:wsp>
                        <wps:cNvPr id="2038969894" name="Rectángulo 3"/>
                        <wps:cNvSpPr/>
                        <wps:spPr>
                          <a:xfrm>
                            <a:off x="0" y="0"/>
                            <a:ext cx="220544" cy="1014984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44925830" name="Pentágono 4"/>
                        <wps:cNvSpPr/>
                        <wps:spPr>
                          <a:xfrm>
                            <a:off x="0" y="1631464"/>
                            <a:ext cx="2487926" cy="614010"/>
                          </a:xfrm>
                          <a:custGeom>
                            <a:avLst>
                              <a:gd name="f8" fmla="val 50000"/>
                            </a:avLst>
                            <a:gdLst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val 50000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val f8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6 1 f3"/>
                              <a:gd name="f22" fmla="*/ f17 1 f3"/>
                              <a:gd name="f23" fmla="*/ f18 1 21600"/>
                              <a:gd name="f24" fmla="*/ f19 1 21600"/>
                              <a:gd name="f25" fmla="*/ 21600 f18 1"/>
                              <a:gd name="f26" fmla="*/ 21600 f19 1"/>
                              <a:gd name="f27" fmla="+- f21 0 f2"/>
                              <a:gd name="f28" fmla="+- f22 0 f2"/>
                              <a:gd name="f29" fmla="min f24 f23"/>
                              <a:gd name="f30" fmla="*/ f25 1 f20"/>
                              <a:gd name="f31" fmla="*/ f26 1 f20"/>
                              <a:gd name="f32" fmla="val f30"/>
                              <a:gd name="f33" fmla="val f31"/>
                              <a:gd name="f34" fmla="*/ f14 f29 1"/>
                              <a:gd name="f35" fmla="+- f33 0 f14"/>
                              <a:gd name="f36" fmla="+- f32 0 f14"/>
                              <a:gd name="f37" fmla="*/ f33 f29 1"/>
                              <a:gd name="f38" fmla="*/ f32 f29 1"/>
                              <a:gd name="f39" fmla="*/ f35 1 2"/>
                              <a:gd name="f40" fmla="min f36 f35"/>
                              <a:gd name="f41" fmla="+- f14 f39 0"/>
                              <a:gd name="f42" fmla="*/ f40 f15 1"/>
                              <a:gd name="f43" fmla="*/ f42 1 100000"/>
                              <a:gd name="f44" fmla="*/ f41 f29 1"/>
                              <a:gd name="f45" fmla="+- f32 0 f43"/>
                              <a:gd name="f46" fmla="+- f45 f32 0"/>
                              <a:gd name="f47" fmla="*/ f45 1 2"/>
                              <a:gd name="f48" fmla="*/ f45 f29 1"/>
                              <a:gd name="f49" fmla="*/ f46 1 2"/>
                              <a:gd name="f50" fmla="*/ f47 f29 1"/>
                              <a:gd name="f51" fmla="*/ f49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50" y="f34"/>
                              </a:cxn>
                              <a:cxn ang="f28">
                                <a:pos x="f50" y="f37"/>
                              </a:cxn>
                            </a:cxnLst>
                            <a:rect l="f34" t="f34" r="f51" b="f37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48" y="f34"/>
                                </a:lnTo>
                                <a:lnTo>
                                  <a:pt x="f38" y="f44"/>
                                </a:lnTo>
                                <a:lnTo>
                                  <a:pt x="f48" y="f37"/>
                                </a:lnTo>
                                <a:lnTo>
                                  <a:pt x="f34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16DAB14" w14:textId="77777777" w:rsidR="0034082F" w:rsidRDefault="00000000">
                              <w:pPr>
                                <w:pStyle w:val="Sinespaciad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23-5-2023</w:t>
                              </w:r>
                            </w:p>
                          </w:txbxContent>
                        </wps:txbx>
                        <wps:bodyPr vert="horz" wrap="square" lIns="91440" tIns="0" rIns="182880" bIns="0" anchor="ctr" anchorCtr="0" compatLnSpc="1">
                          <a:noAutofit/>
                        </wps:bodyPr>
                      </wps:wsp>
                      <wpg:grpSp>
                        <wpg:cNvPr id="614728799" name="Grupo 5"/>
                        <wpg:cNvGrpSpPr/>
                        <wpg:grpSpPr>
                          <a:xfrm>
                            <a:off x="86383" y="4682524"/>
                            <a:ext cx="2332433" cy="5461391"/>
                            <a:chOff x="0" y="0"/>
                            <a:chExt cx="2332433" cy="5461391"/>
                          </a:xfrm>
                        </wpg:grpSpPr>
                        <wpg:grpSp>
                          <wpg:cNvPr id="1861135620" name="Grupo 6"/>
                          <wpg:cNvGrpSpPr/>
                          <wpg:grpSpPr>
                            <a:xfrm>
                              <a:off x="107881" y="0"/>
                              <a:ext cx="1870825" cy="5461391"/>
                              <a:chOff x="0" y="0"/>
                              <a:chExt cx="1870825" cy="5461391"/>
                            </a:xfrm>
                          </wpg:grpSpPr>
                          <wps:wsp>
                            <wps:cNvPr id="568607188" name="Forma libre 20"/>
                            <wps:cNvSpPr/>
                            <wps:spPr>
                              <a:xfrm>
                                <a:off x="408179" y="3508507"/>
                                <a:ext cx="345816" cy="122228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2"/>
                                  <a:gd name="f7" fmla="val 440"/>
                                  <a:gd name="f8" fmla="val 39"/>
                                  <a:gd name="f9" fmla="val 152"/>
                                  <a:gd name="f10" fmla="val 84"/>
                                  <a:gd name="f11" fmla="val 304"/>
                                  <a:gd name="f12" fmla="val 417"/>
                                  <a:gd name="f13" fmla="val 76"/>
                                  <a:gd name="f14" fmla="val 306"/>
                                  <a:gd name="f15" fmla="val 6"/>
                                  <a:gd name="f16" fmla="val 53"/>
                                  <a:gd name="f17" fmla="+- 0 0 -90"/>
                                  <a:gd name="f18" fmla="*/ f3 1 122"/>
                                  <a:gd name="f19" fmla="*/ f4 1 440"/>
                                  <a:gd name="f20" fmla="val f5"/>
                                  <a:gd name="f21" fmla="val f6"/>
                                  <a:gd name="f22" fmla="val f7"/>
                                  <a:gd name="f23" fmla="*/ f17 f0 1"/>
                                  <a:gd name="f24" fmla="+- f22 0 f20"/>
                                  <a:gd name="f25" fmla="+- f21 0 f20"/>
                                  <a:gd name="f26" fmla="*/ f23 1 f2"/>
                                  <a:gd name="f27" fmla="*/ f25 1 122"/>
                                  <a:gd name="f28" fmla="*/ f24 1 440"/>
                                  <a:gd name="f29" fmla="*/ 0 f25 1"/>
                                  <a:gd name="f30" fmla="*/ 0 f24 1"/>
                                  <a:gd name="f31" fmla="*/ 39 f25 1"/>
                                  <a:gd name="f32" fmla="*/ 152 f24 1"/>
                                  <a:gd name="f33" fmla="*/ 84 f25 1"/>
                                  <a:gd name="f34" fmla="*/ 304 f24 1"/>
                                  <a:gd name="f35" fmla="*/ 122 f25 1"/>
                                  <a:gd name="f36" fmla="*/ 417 f24 1"/>
                                  <a:gd name="f37" fmla="*/ 440 f24 1"/>
                                  <a:gd name="f38" fmla="*/ 76 f25 1"/>
                                  <a:gd name="f39" fmla="*/ 306 f24 1"/>
                                  <a:gd name="f40" fmla="*/ 180 f24 1"/>
                                  <a:gd name="f41" fmla="*/ 6 f25 1"/>
                                  <a:gd name="f42" fmla="*/ 53 f24 1"/>
                                  <a:gd name="f43" fmla="+- f26 0 f1"/>
                                  <a:gd name="f44" fmla="*/ f29 1 122"/>
                                  <a:gd name="f45" fmla="*/ f30 1 440"/>
                                  <a:gd name="f46" fmla="*/ f31 1 122"/>
                                  <a:gd name="f47" fmla="*/ f32 1 440"/>
                                  <a:gd name="f48" fmla="*/ f33 1 122"/>
                                  <a:gd name="f49" fmla="*/ f34 1 440"/>
                                  <a:gd name="f50" fmla="*/ f35 1 122"/>
                                  <a:gd name="f51" fmla="*/ f36 1 440"/>
                                  <a:gd name="f52" fmla="*/ f37 1 440"/>
                                  <a:gd name="f53" fmla="*/ f38 1 122"/>
                                  <a:gd name="f54" fmla="*/ f39 1 440"/>
                                  <a:gd name="f55" fmla="*/ f40 1 440"/>
                                  <a:gd name="f56" fmla="*/ f41 1 122"/>
                                  <a:gd name="f57" fmla="*/ f42 1 440"/>
                                  <a:gd name="f58" fmla="*/ 0 1 f27"/>
                                  <a:gd name="f59" fmla="*/ f21 1 f27"/>
                                  <a:gd name="f60" fmla="*/ 0 1 f28"/>
                                  <a:gd name="f61" fmla="*/ f22 1 f28"/>
                                  <a:gd name="f62" fmla="*/ f44 1 f27"/>
                                  <a:gd name="f63" fmla="*/ f45 1 f28"/>
                                  <a:gd name="f64" fmla="*/ f46 1 f27"/>
                                  <a:gd name="f65" fmla="*/ f47 1 f28"/>
                                  <a:gd name="f66" fmla="*/ f48 1 f27"/>
                                  <a:gd name="f67" fmla="*/ f49 1 f28"/>
                                  <a:gd name="f68" fmla="*/ f50 1 f27"/>
                                  <a:gd name="f69" fmla="*/ f51 1 f28"/>
                                  <a:gd name="f70" fmla="*/ f52 1 f28"/>
                                  <a:gd name="f71" fmla="*/ f53 1 f27"/>
                                  <a:gd name="f72" fmla="*/ f54 1 f28"/>
                                  <a:gd name="f73" fmla="*/ f55 1 f28"/>
                                  <a:gd name="f74" fmla="*/ f56 1 f27"/>
                                  <a:gd name="f75" fmla="*/ f57 1 f28"/>
                                  <a:gd name="f76" fmla="*/ f58 f18 1"/>
                                  <a:gd name="f77" fmla="*/ f59 f18 1"/>
                                  <a:gd name="f78" fmla="*/ f61 f19 1"/>
                                  <a:gd name="f79" fmla="*/ f60 f19 1"/>
                                  <a:gd name="f80" fmla="*/ f62 f18 1"/>
                                  <a:gd name="f81" fmla="*/ f63 f19 1"/>
                                  <a:gd name="f82" fmla="*/ f64 f18 1"/>
                                  <a:gd name="f83" fmla="*/ f65 f19 1"/>
                                  <a:gd name="f84" fmla="*/ f66 f18 1"/>
                                  <a:gd name="f85" fmla="*/ f67 f19 1"/>
                                  <a:gd name="f86" fmla="*/ f68 f18 1"/>
                                  <a:gd name="f87" fmla="*/ f69 f19 1"/>
                                  <a:gd name="f88" fmla="*/ f70 f19 1"/>
                                  <a:gd name="f89" fmla="*/ f71 f18 1"/>
                                  <a:gd name="f90" fmla="*/ f72 f19 1"/>
                                  <a:gd name="f91" fmla="*/ f73 f19 1"/>
                                  <a:gd name="f92" fmla="*/ f74 f18 1"/>
                                  <a:gd name="f93" fmla="*/ f75 f19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3">
                                    <a:pos x="f80" y="f81"/>
                                  </a:cxn>
                                  <a:cxn ang="f43">
                                    <a:pos x="f82" y="f83"/>
                                  </a:cxn>
                                  <a:cxn ang="f43">
                                    <a:pos x="f84" y="f85"/>
                                  </a:cxn>
                                  <a:cxn ang="f43">
                                    <a:pos x="f86" y="f87"/>
                                  </a:cxn>
                                  <a:cxn ang="f43">
                                    <a:pos x="f86" y="f88"/>
                                  </a:cxn>
                                  <a:cxn ang="f43">
                                    <a:pos x="f89" y="f90"/>
                                  </a:cxn>
                                  <a:cxn ang="f43">
                                    <a:pos x="f82" y="f91"/>
                                  </a:cxn>
                                  <a:cxn ang="f43">
                                    <a:pos x="f92" y="f93"/>
                                  </a:cxn>
                                  <a:cxn ang="f43">
                                    <a:pos x="f80" y="f81"/>
                                  </a:cxn>
                                </a:cxnLst>
                                <a:rect l="f76" t="f79" r="f77" b="f78"/>
                                <a:pathLst>
                                  <a:path w="122" h="44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2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68699081" name="Forma libre 21"/>
                            <wps:cNvSpPr/>
                            <wps:spPr>
                              <a:xfrm>
                                <a:off x="771004" y="4714125"/>
                                <a:ext cx="328809" cy="74725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6"/>
                                  <a:gd name="f7" fmla="val 269"/>
                                  <a:gd name="f8" fmla="val 8"/>
                                  <a:gd name="f9" fmla="val 19"/>
                                  <a:gd name="f10" fmla="val 37"/>
                                  <a:gd name="f11" fmla="val 93"/>
                                  <a:gd name="f12" fmla="val 67"/>
                                  <a:gd name="f13" fmla="val 167"/>
                                  <a:gd name="f14" fmla="val 108"/>
                                  <a:gd name="f15" fmla="val 60"/>
                                  <a:gd name="f16" fmla="val 169"/>
                                  <a:gd name="f17" fmla="val 30"/>
                                  <a:gd name="f18" fmla="val 98"/>
                                  <a:gd name="f19" fmla="val 1"/>
                                  <a:gd name="f20" fmla="val 25"/>
                                  <a:gd name="f21" fmla="+- 0 0 -90"/>
                                  <a:gd name="f22" fmla="*/ f3 1 116"/>
                                  <a:gd name="f23" fmla="*/ f4 1 269"/>
                                  <a:gd name="f24" fmla="val f5"/>
                                  <a:gd name="f25" fmla="val f6"/>
                                  <a:gd name="f26" fmla="val f7"/>
                                  <a:gd name="f27" fmla="*/ f21 f0 1"/>
                                  <a:gd name="f28" fmla="+- f26 0 f24"/>
                                  <a:gd name="f29" fmla="+- f25 0 f24"/>
                                  <a:gd name="f30" fmla="*/ f27 1 f2"/>
                                  <a:gd name="f31" fmla="*/ f29 1 116"/>
                                  <a:gd name="f32" fmla="*/ f28 1 269"/>
                                  <a:gd name="f33" fmla="*/ 0 f29 1"/>
                                  <a:gd name="f34" fmla="*/ 0 f28 1"/>
                                  <a:gd name="f35" fmla="*/ 8 f29 1"/>
                                  <a:gd name="f36" fmla="*/ 19 f28 1"/>
                                  <a:gd name="f37" fmla="*/ 37 f29 1"/>
                                  <a:gd name="f38" fmla="*/ 93 f28 1"/>
                                  <a:gd name="f39" fmla="*/ 67 f29 1"/>
                                  <a:gd name="f40" fmla="*/ 167 f28 1"/>
                                  <a:gd name="f41" fmla="*/ 116 f29 1"/>
                                  <a:gd name="f42" fmla="*/ 269 f28 1"/>
                                  <a:gd name="f43" fmla="*/ 108 f29 1"/>
                                  <a:gd name="f44" fmla="*/ 60 f29 1"/>
                                  <a:gd name="f45" fmla="*/ 169 f28 1"/>
                                  <a:gd name="f46" fmla="*/ 30 f29 1"/>
                                  <a:gd name="f47" fmla="*/ 98 f28 1"/>
                                  <a:gd name="f48" fmla="*/ 1 f29 1"/>
                                  <a:gd name="f49" fmla="*/ 25 f28 1"/>
                                  <a:gd name="f50" fmla="+- f30 0 f1"/>
                                  <a:gd name="f51" fmla="*/ f33 1 116"/>
                                  <a:gd name="f52" fmla="*/ f34 1 269"/>
                                  <a:gd name="f53" fmla="*/ f35 1 116"/>
                                  <a:gd name="f54" fmla="*/ f36 1 269"/>
                                  <a:gd name="f55" fmla="*/ f37 1 116"/>
                                  <a:gd name="f56" fmla="*/ f38 1 269"/>
                                  <a:gd name="f57" fmla="*/ f39 1 116"/>
                                  <a:gd name="f58" fmla="*/ f40 1 269"/>
                                  <a:gd name="f59" fmla="*/ f41 1 116"/>
                                  <a:gd name="f60" fmla="*/ f42 1 269"/>
                                  <a:gd name="f61" fmla="*/ f43 1 116"/>
                                  <a:gd name="f62" fmla="*/ f44 1 116"/>
                                  <a:gd name="f63" fmla="*/ f45 1 269"/>
                                  <a:gd name="f64" fmla="*/ f46 1 116"/>
                                  <a:gd name="f65" fmla="*/ f47 1 269"/>
                                  <a:gd name="f66" fmla="*/ f48 1 116"/>
                                  <a:gd name="f67" fmla="*/ f49 1 269"/>
                                  <a:gd name="f68" fmla="*/ 0 1 f31"/>
                                  <a:gd name="f69" fmla="*/ f25 1 f31"/>
                                  <a:gd name="f70" fmla="*/ 0 1 f32"/>
                                  <a:gd name="f71" fmla="*/ f26 1 f32"/>
                                  <a:gd name="f72" fmla="*/ f51 1 f31"/>
                                  <a:gd name="f73" fmla="*/ f52 1 f32"/>
                                  <a:gd name="f74" fmla="*/ f53 1 f31"/>
                                  <a:gd name="f75" fmla="*/ f54 1 f32"/>
                                  <a:gd name="f76" fmla="*/ f55 1 f31"/>
                                  <a:gd name="f77" fmla="*/ f56 1 f32"/>
                                  <a:gd name="f78" fmla="*/ f57 1 f31"/>
                                  <a:gd name="f79" fmla="*/ f58 1 f32"/>
                                  <a:gd name="f80" fmla="*/ f59 1 f31"/>
                                  <a:gd name="f81" fmla="*/ f60 1 f32"/>
                                  <a:gd name="f82" fmla="*/ f61 1 f31"/>
                                  <a:gd name="f83" fmla="*/ f62 1 f31"/>
                                  <a:gd name="f84" fmla="*/ f63 1 f32"/>
                                  <a:gd name="f85" fmla="*/ f64 1 f31"/>
                                  <a:gd name="f86" fmla="*/ f65 1 f32"/>
                                  <a:gd name="f87" fmla="*/ f66 1 f31"/>
                                  <a:gd name="f88" fmla="*/ f67 1 f32"/>
                                  <a:gd name="f89" fmla="*/ f68 f22 1"/>
                                  <a:gd name="f90" fmla="*/ f69 f22 1"/>
                                  <a:gd name="f91" fmla="*/ f71 f23 1"/>
                                  <a:gd name="f92" fmla="*/ f70 f23 1"/>
                                  <a:gd name="f93" fmla="*/ f72 f22 1"/>
                                  <a:gd name="f94" fmla="*/ f73 f23 1"/>
                                  <a:gd name="f95" fmla="*/ f74 f22 1"/>
                                  <a:gd name="f96" fmla="*/ f75 f23 1"/>
                                  <a:gd name="f97" fmla="*/ f76 f22 1"/>
                                  <a:gd name="f98" fmla="*/ f77 f23 1"/>
                                  <a:gd name="f99" fmla="*/ f78 f22 1"/>
                                  <a:gd name="f100" fmla="*/ f79 f23 1"/>
                                  <a:gd name="f101" fmla="*/ f80 f22 1"/>
                                  <a:gd name="f102" fmla="*/ f81 f23 1"/>
                                  <a:gd name="f103" fmla="*/ f82 f22 1"/>
                                  <a:gd name="f104" fmla="*/ f83 f22 1"/>
                                  <a:gd name="f105" fmla="*/ f84 f23 1"/>
                                  <a:gd name="f106" fmla="*/ f85 f22 1"/>
                                  <a:gd name="f107" fmla="*/ f86 f23 1"/>
                                  <a:gd name="f108" fmla="*/ f87 f22 1"/>
                                  <a:gd name="f109" fmla="*/ f88 f2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0">
                                    <a:pos x="f93" y="f94"/>
                                  </a:cxn>
                                  <a:cxn ang="f50">
                                    <a:pos x="f95" y="f96"/>
                                  </a:cxn>
                                  <a:cxn ang="f50">
                                    <a:pos x="f97" y="f98"/>
                                  </a:cxn>
                                  <a:cxn ang="f50">
                                    <a:pos x="f99" y="f100"/>
                                  </a:cxn>
                                  <a:cxn ang="f50">
                                    <a:pos x="f101" y="f102"/>
                                  </a:cxn>
                                  <a:cxn ang="f50">
                                    <a:pos x="f103" y="f102"/>
                                  </a:cxn>
                                  <a:cxn ang="f50">
                                    <a:pos x="f104" y="f105"/>
                                  </a:cxn>
                                  <a:cxn ang="f50">
                                    <a:pos x="f106" y="f107"/>
                                  </a:cxn>
                                  <a:cxn ang="f50">
                                    <a:pos x="f108" y="f109"/>
                                  </a:cxn>
                                  <a:cxn ang="f50">
                                    <a:pos x="f93" y="f94"/>
                                  </a:cxn>
                                </a:cxnLst>
                                <a:rect l="f89" t="f92" r="f90" b="f91"/>
                                <a:pathLst>
                                  <a:path w="116" h="26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5492540" name="Forma libre 22"/>
                            <wps:cNvSpPr/>
                            <wps:spPr>
                              <a:xfrm>
                                <a:off x="0" y="0"/>
                                <a:ext cx="396840" cy="35335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40"/>
                                  <a:gd name="f7" fmla="val 1272"/>
                                  <a:gd name="f8" fmla="val 1"/>
                                  <a:gd name="f9" fmla="val 79"/>
                                  <a:gd name="f10" fmla="val 3"/>
                                  <a:gd name="f11" fmla="val 159"/>
                                  <a:gd name="f12" fmla="val 12"/>
                                  <a:gd name="f13" fmla="val 317"/>
                                  <a:gd name="f14" fmla="val 23"/>
                                  <a:gd name="f15" fmla="val 476"/>
                                  <a:gd name="f16" fmla="val 39"/>
                                  <a:gd name="f17" fmla="val 634"/>
                                  <a:gd name="f18" fmla="val 58"/>
                                  <a:gd name="f19" fmla="val 792"/>
                                  <a:gd name="f20" fmla="val 83"/>
                                  <a:gd name="f21" fmla="val 948"/>
                                  <a:gd name="f22" fmla="val 107"/>
                                  <a:gd name="f23" fmla="val 1086"/>
                                  <a:gd name="f24" fmla="val 135"/>
                                  <a:gd name="f25" fmla="val 1223"/>
                                  <a:gd name="f26" fmla="val 138"/>
                                  <a:gd name="f27" fmla="val 1262"/>
                                  <a:gd name="f28" fmla="val 105"/>
                                  <a:gd name="f29" fmla="val 1106"/>
                                  <a:gd name="f30" fmla="val 77"/>
                                  <a:gd name="f31" fmla="val 949"/>
                                  <a:gd name="f32" fmla="val 53"/>
                                  <a:gd name="f33" fmla="val 35"/>
                                  <a:gd name="f34" fmla="val 20"/>
                                  <a:gd name="f35" fmla="val 9"/>
                                  <a:gd name="f36" fmla="val 2"/>
                                  <a:gd name="f37" fmla="+- 0 0 -90"/>
                                  <a:gd name="f38" fmla="*/ f3 1 140"/>
                                  <a:gd name="f39" fmla="*/ f4 1 1272"/>
                                  <a:gd name="f40" fmla="val f5"/>
                                  <a:gd name="f41" fmla="val f6"/>
                                  <a:gd name="f42" fmla="val f7"/>
                                  <a:gd name="f43" fmla="*/ f37 f0 1"/>
                                  <a:gd name="f44" fmla="+- f42 0 f40"/>
                                  <a:gd name="f45" fmla="+- f41 0 f40"/>
                                  <a:gd name="f46" fmla="*/ f43 1 f2"/>
                                  <a:gd name="f47" fmla="*/ f45 1 140"/>
                                  <a:gd name="f48" fmla="*/ f44 1 1272"/>
                                  <a:gd name="f49" fmla="*/ 0 f45 1"/>
                                  <a:gd name="f50" fmla="*/ 0 f44 1"/>
                                  <a:gd name="f51" fmla="*/ 1 f45 1"/>
                                  <a:gd name="f52" fmla="*/ 79 f44 1"/>
                                  <a:gd name="f53" fmla="*/ 3 f45 1"/>
                                  <a:gd name="f54" fmla="*/ 159 f44 1"/>
                                  <a:gd name="f55" fmla="*/ 12 f45 1"/>
                                  <a:gd name="f56" fmla="*/ 317 f44 1"/>
                                  <a:gd name="f57" fmla="*/ 23 f45 1"/>
                                  <a:gd name="f58" fmla="*/ 476 f44 1"/>
                                  <a:gd name="f59" fmla="*/ 39 f45 1"/>
                                  <a:gd name="f60" fmla="*/ 634 f44 1"/>
                                  <a:gd name="f61" fmla="*/ 58 f45 1"/>
                                  <a:gd name="f62" fmla="*/ 792 f44 1"/>
                                  <a:gd name="f63" fmla="*/ 83 f45 1"/>
                                  <a:gd name="f64" fmla="*/ 948 f44 1"/>
                                  <a:gd name="f65" fmla="*/ 107 f45 1"/>
                                  <a:gd name="f66" fmla="*/ 1086 f44 1"/>
                                  <a:gd name="f67" fmla="*/ 135 f45 1"/>
                                  <a:gd name="f68" fmla="*/ 1223 f44 1"/>
                                  <a:gd name="f69" fmla="*/ 140 f45 1"/>
                                  <a:gd name="f70" fmla="*/ 1272 f44 1"/>
                                  <a:gd name="f71" fmla="*/ 138 f45 1"/>
                                  <a:gd name="f72" fmla="*/ 1262 f44 1"/>
                                  <a:gd name="f73" fmla="*/ 105 f45 1"/>
                                  <a:gd name="f74" fmla="*/ 1106 f44 1"/>
                                  <a:gd name="f75" fmla="*/ 77 f45 1"/>
                                  <a:gd name="f76" fmla="*/ 949 f44 1"/>
                                  <a:gd name="f77" fmla="*/ 53 f45 1"/>
                                  <a:gd name="f78" fmla="*/ 35 f45 1"/>
                                  <a:gd name="f79" fmla="*/ 20 f45 1"/>
                                  <a:gd name="f80" fmla="*/ 9 f45 1"/>
                                  <a:gd name="f81" fmla="*/ 2 f45 1"/>
                                  <a:gd name="f82" fmla="+- f46 0 f1"/>
                                  <a:gd name="f83" fmla="*/ f49 1 140"/>
                                  <a:gd name="f84" fmla="*/ f50 1 1272"/>
                                  <a:gd name="f85" fmla="*/ f51 1 140"/>
                                  <a:gd name="f86" fmla="*/ f52 1 1272"/>
                                  <a:gd name="f87" fmla="*/ f53 1 140"/>
                                  <a:gd name="f88" fmla="*/ f54 1 1272"/>
                                  <a:gd name="f89" fmla="*/ f55 1 140"/>
                                  <a:gd name="f90" fmla="*/ f56 1 1272"/>
                                  <a:gd name="f91" fmla="*/ f57 1 140"/>
                                  <a:gd name="f92" fmla="*/ f58 1 1272"/>
                                  <a:gd name="f93" fmla="*/ f59 1 140"/>
                                  <a:gd name="f94" fmla="*/ f60 1 1272"/>
                                  <a:gd name="f95" fmla="*/ f61 1 140"/>
                                  <a:gd name="f96" fmla="*/ f62 1 1272"/>
                                  <a:gd name="f97" fmla="*/ f63 1 140"/>
                                  <a:gd name="f98" fmla="*/ f64 1 1272"/>
                                  <a:gd name="f99" fmla="*/ f65 1 140"/>
                                  <a:gd name="f100" fmla="*/ f66 1 1272"/>
                                  <a:gd name="f101" fmla="*/ f67 1 140"/>
                                  <a:gd name="f102" fmla="*/ f68 1 1272"/>
                                  <a:gd name="f103" fmla="*/ f69 1 140"/>
                                  <a:gd name="f104" fmla="*/ f70 1 1272"/>
                                  <a:gd name="f105" fmla="*/ f71 1 140"/>
                                  <a:gd name="f106" fmla="*/ f72 1 1272"/>
                                  <a:gd name="f107" fmla="*/ f73 1 140"/>
                                  <a:gd name="f108" fmla="*/ f74 1 1272"/>
                                  <a:gd name="f109" fmla="*/ f75 1 140"/>
                                  <a:gd name="f110" fmla="*/ f76 1 1272"/>
                                  <a:gd name="f111" fmla="*/ f77 1 140"/>
                                  <a:gd name="f112" fmla="*/ f78 1 140"/>
                                  <a:gd name="f113" fmla="*/ f79 1 140"/>
                                  <a:gd name="f114" fmla="*/ f80 1 140"/>
                                  <a:gd name="f115" fmla="*/ f81 1 140"/>
                                  <a:gd name="f116" fmla="*/ 0 1 f47"/>
                                  <a:gd name="f117" fmla="*/ f41 1 f47"/>
                                  <a:gd name="f118" fmla="*/ 0 1 f48"/>
                                  <a:gd name="f119" fmla="*/ f42 1 f48"/>
                                  <a:gd name="f120" fmla="*/ f83 1 f47"/>
                                  <a:gd name="f121" fmla="*/ f84 1 f48"/>
                                  <a:gd name="f122" fmla="*/ f85 1 f47"/>
                                  <a:gd name="f123" fmla="*/ f86 1 f48"/>
                                  <a:gd name="f124" fmla="*/ f87 1 f47"/>
                                  <a:gd name="f125" fmla="*/ f88 1 f48"/>
                                  <a:gd name="f126" fmla="*/ f89 1 f47"/>
                                  <a:gd name="f127" fmla="*/ f90 1 f48"/>
                                  <a:gd name="f128" fmla="*/ f91 1 f47"/>
                                  <a:gd name="f129" fmla="*/ f92 1 f48"/>
                                  <a:gd name="f130" fmla="*/ f93 1 f47"/>
                                  <a:gd name="f131" fmla="*/ f94 1 f48"/>
                                  <a:gd name="f132" fmla="*/ f95 1 f47"/>
                                  <a:gd name="f133" fmla="*/ f96 1 f48"/>
                                  <a:gd name="f134" fmla="*/ f97 1 f47"/>
                                  <a:gd name="f135" fmla="*/ f98 1 f48"/>
                                  <a:gd name="f136" fmla="*/ f99 1 f47"/>
                                  <a:gd name="f137" fmla="*/ f100 1 f48"/>
                                  <a:gd name="f138" fmla="*/ f101 1 f47"/>
                                  <a:gd name="f139" fmla="*/ f102 1 f48"/>
                                  <a:gd name="f140" fmla="*/ f103 1 f47"/>
                                  <a:gd name="f141" fmla="*/ f104 1 f48"/>
                                  <a:gd name="f142" fmla="*/ f105 1 f47"/>
                                  <a:gd name="f143" fmla="*/ f106 1 f48"/>
                                  <a:gd name="f144" fmla="*/ f107 1 f47"/>
                                  <a:gd name="f145" fmla="*/ f108 1 f48"/>
                                  <a:gd name="f146" fmla="*/ f109 1 f47"/>
                                  <a:gd name="f147" fmla="*/ f110 1 f48"/>
                                  <a:gd name="f148" fmla="*/ f111 1 f47"/>
                                  <a:gd name="f149" fmla="*/ f112 1 f47"/>
                                  <a:gd name="f150" fmla="*/ f113 1 f47"/>
                                  <a:gd name="f151" fmla="*/ f114 1 f47"/>
                                  <a:gd name="f152" fmla="*/ f115 1 f47"/>
                                  <a:gd name="f153" fmla="*/ f116 f38 1"/>
                                  <a:gd name="f154" fmla="*/ f117 f38 1"/>
                                  <a:gd name="f155" fmla="*/ f119 f39 1"/>
                                  <a:gd name="f156" fmla="*/ f118 f39 1"/>
                                  <a:gd name="f157" fmla="*/ f120 f38 1"/>
                                  <a:gd name="f158" fmla="*/ f121 f39 1"/>
                                  <a:gd name="f159" fmla="*/ f122 f38 1"/>
                                  <a:gd name="f160" fmla="*/ f123 f39 1"/>
                                  <a:gd name="f161" fmla="*/ f124 f38 1"/>
                                  <a:gd name="f162" fmla="*/ f125 f39 1"/>
                                  <a:gd name="f163" fmla="*/ f126 f38 1"/>
                                  <a:gd name="f164" fmla="*/ f127 f39 1"/>
                                  <a:gd name="f165" fmla="*/ f128 f38 1"/>
                                  <a:gd name="f166" fmla="*/ f129 f39 1"/>
                                  <a:gd name="f167" fmla="*/ f130 f38 1"/>
                                  <a:gd name="f168" fmla="*/ f131 f39 1"/>
                                  <a:gd name="f169" fmla="*/ f132 f38 1"/>
                                  <a:gd name="f170" fmla="*/ f133 f39 1"/>
                                  <a:gd name="f171" fmla="*/ f134 f38 1"/>
                                  <a:gd name="f172" fmla="*/ f135 f39 1"/>
                                  <a:gd name="f173" fmla="*/ f136 f38 1"/>
                                  <a:gd name="f174" fmla="*/ f137 f39 1"/>
                                  <a:gd name="f175" fmla="*/ f138 f38 1"/>
                                  <a:gd name="f176" fmla="*/ f139 f39 1"/>
                                  <a:gd name="f177" fmla="*/ f140 f38 1"/>
                                  <a:gd name="f178" fmla="*/ f141 f39 1"/>
                                  <a:gd name="f179" fmla="*/ f142 f38 1"/>
                                  <a:gd name="f180" fmla="*/ f143 f39 1"/>
                                  <a:gd name="f181" fmla="*/ f144 f38 1"/>
                                  <a:gd name="f182" fmla="*/ f145 f39 1"/>
                                  <a:gd name="f183" fmla="*/ f146 f38 1"/>
                                  <a:gd name="f184" fmla="*/ f147 f39 1"/>
                                  <a:gd name="f185" fmla="*/ f148 f38 1"/>
                                  <a:gd name="f186" fmla="*/ f149 f38 1"/>
                                  <a:gd name="f187" fmla="*/ f150 f38 1"/>
                                  <a:gd name="f188" fmla="*/ f151 f38 1"/>
                                  <a:gd name="f189" fmla="*/ f152 f3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9" y="f160"/>
                                  </a:cxn>
                                  <a:cxn ang="f82">
                                    <a:pos x="f161" y="f162"/>
                                  </a:cxn>
                                  <a:cxn ang="f82">
                                    <a:pos x="f163" y="f164"/>
                                  </a:cxn>
                                  <a:cxn ang="f82">
                                    <a:pos x="f165" y="f166"/>
                                  </a:cxn>
                                  <a:cxn ang="f82">
                                    <a:pos x="f167" y="f168"/>
                                  </a:cxn>
                                  <a:cxn ang="f82">
                                    <a:pos x="f169" y="f170"/>
                                  </a:cxn>
                                  <a:cxn ang="f82">
                                    <a:pos x="f171" y="f172"/>
                                  </a:cxn>
                                  <a:cxn ang="f82">
                                    <a:pos x="f173" y="f174"/>
                                  </a:cxn>
                                  <a:cxn ang="f82">
                                    <a:pos x="f175" y="f176"/>
                                  </a:cxn>
                                  <a:cxn ang="f82">
                                    <a:pos x="f177" y="f178"/>
                                  </a:cxn>
                                  <a:cxn ang="f82">
                                    <a:pos x="f179" y="f180"/>
                                  </a:cxn>
                                  <a:cxn ang="f82">
                                    <a:pos x="f181" y="f182"/>
                                  </a:cxn>
                                  <a:cxn ang="f82">
                                    <a:pos x="f183" y="f184"/>
                                  </a:cxn>
                                  <a:cxn ang="f82">
                                    <a:pos x="f185" y="f170"/>
                                  </a:cxn>
                                  <a:cxn ang="f82">
                                    <a:pos x="f186" y="f168"/>
                                  </a:cxn>
                                  <a:cxn ang="f82">
                                    <a:pos x="f187" y="f166"/>
                                  </a:cxn>
                                  <a:cxn ang="f82">
                                    <a:pos x="f188" y="f164"/>
                                  </a:cxn>
                                  <a:cxn ang="f82">
                                    <a:pos x="f189" y="f162"/>
                                  </a:cxn>
                                  <a:cxn ang="f82">
                                    <a:pos x="f157" y="f160"/>
                                  </a:cxn>
                                  <a:cxn ang="f82">
                                    <a:pos x="f157" y="f158"/>
                                  </a:cxn>
                                </a:cxnLst>
                                <a:rect l="f153" t="f156" r="f154" b="f155"/>
                                <a:pathLst>
                                  <a:path w="140" h="1272">
                                    <a:moveTo>
                                      <a:pt x="f5" y="f5"/>
                                    </a:moveTo>
                                    <a:lnTo>
                                      <a:pt x="f5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19"/>
                                    </a:lnTo>
                                    <a:lnTo>
                                      <a:pt x="f33" y="f17"/>
                                    </a:lnTo>
                                    <a:lnTo>
                                      <a:pt x="f34" y="f15"/>
                                    </a:lnTo>
                                    <a:lnTo>
                                      <a:pt x="f35" y="f13"/>
                                    </a:lnTo>
                                    <a:lnTo>
                                      <a:pt x="f36" y="f11"/>
                                    </a:lnTo>
                                    <a:lnTo>
                                      <a:pt x="f5" y="f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308153628" name="Forma libre 23"/>
                            <wps:cNvSpPr/>
                            <wps:spPr>
                              <a:xfrm>
                                <a:off x="357155" y="1136169"/>
                                <a:ext cx="127558" cy="237233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854"/>
                                  <a:gd name="f8" fmla="val 35"/>
                                  <a:gd name="f9" fmla="val 66"/>
                                  <a:gd name="f10" fmla="val 26"/>
                                  <a:gd name="f11" fmla="val 133"/>
                                  <a:gd name="f12" fmla="val 14"/>
                                  <a:gd name="f13" fmla="val 267"/>
                                  <a:gd name="f14" fmla="val 6"/>
                                  <a:gd name="f15" fmla="val 401"/>
                                  <a:gd name="f16" fmla="val 3"/>
                                  <a:gd name="f17" fmla="val 534"/>
                                  <a:gd name="f18" fmla="val 669"/>
                                  <a:gd name="f19" fmla="val 803"/>
                                  <a:gd name="f20" fmla="val 18"/>
                                  <a:gd name="f21" fmla="val 851"/>
                                  <a:gd name="f22" fmla="val 9"/>
                                  <a:gd name="f23" fmla="val 814"/>
                                  <a:gd name="f24" fmla="val 8"/>
                                  <a:gd name="f25" fmla="val 1"/>
                                  <a:gd name="f26" fmla="val 12"/>
                                  <a:gd name="f27" fmla="val 25"/>
                                  <a:gd name="f28" fmla="val 132"/>
                                  <a:gd name="f29" fmla="val 34"/>
                                  <a:gd name="f30" fmla="+- 0 0 -90"/>
                                  <a:gd name="f31" fmla="*/ f3 1 45"/>
                                  <a:gd name="f32" fmla="*/ f4 1 854"/>
                                  <a:gd name="f33" fmla="val f5"/>
                                  <a:gd name="f34" fmla="val f6"/>
                                  <a:gd name="f35" fmla="val f7"/>
                                  <a:gd name="f36" fmla="*/ f30 f0 1"/>
                                  <a:gd name="f37" fmla="+- f35 0 f33"/>
                                  <a:gd name="f38" fmla="+- f34 0 f33"/>
                                  <a:gd name="f39" fmla="*/ f36 1 f2"/>
                                  <a:gd name="f40" fmla="*/ f38 1 45"/>
                                  <a:gd name="f41" fmla="*/ f37 1 854"/>
                                  <a:gd name="f42" fmla="*/ 45 f38 1"/>
                                  <a:gd name="f43" fmla="*/ 0 f37 1"/>
                                  <a:gd name="f44" fmla="*/ 35 f38 1"/>
                                  <a:gd name="f45" fmla="*/ 66 f37 1"/>
                                  <a:gd name="f46" fmla="*/ 26 f38 1"/>
                                  <a:gd name="f47" fmla="*/ 133 f37 1"/>
                                  <a:gd name="f48" fmla="*/ 14 f38 1"/>
                                  <a:gd name="f49" fmla="*/ 267 f37 1"/>
                                  <a:gd name="f50" fmla="*/ 6 f38 1"/>
                                  <a:gd name="f51" fmla="*/ 401 f37 1"/>
                                  <a:gd name="f52" fmla="*/ 3 f38 1"/>
                                  <a:gd name="f53" fmla="*/ 534 f37 1"/>
                                  <a:gd name="f54" fmla="*/ 669 f37 1"/>
                                  <a:gd name="f55" fmla="*/ 803 f37 1"/>
                                  <a:gd name="f56" fmla="*/ 18 f38 1"/>
                                  <a:gd name="f57" fmla="*/ 854 f37 1"/>
                                  <a:gd name="f58" fmla="*/ 851 f37 1"/>
                                  <a:gd name="f59" fmla="*/ 9 f38 1"/>
                                  <a:gd name="f60" fmla="*/ 814 f37 1"/>
                                  <a:gd name="f61" fmla="*/ 8 f38 1"/>
                                  <a:gd name="f62" fmla="*/ 1 f38 1"/>
                                  <a:gd name="f63" fmla="*/ 0 f38 1"/>
                                  <a:gd name="f64" fmla="*/ 12 f38 1"/>
                                  <a:gd name="f65" fmla="*/ 25 f38 1"/>
                                  <a:gd name="f66" fmla="*/ 132 f37 1"/>
                                  <a:gd name="f67" fmla="*/ 34 f38 1"/>
                                  <a:gd name="f68" fmla="+- f39 0 f1"/>
                                  <a:gd name="f69" fmla="*/ f42 1 45"/>
                                  <a:gd name="f70" fmla="*/ f43 1 854"/>
                                  <a:gd name="f71" fmla="*/ f44 1 45"/>
                                  <a:gd name="f72" fmla="*/ f45 1 854"/>
                                  <a:gd name="f73" fmla="*/ f46 1 45"/>
                                  <a:gd name="f74" fmla="*/ f47 1 854"/>
                                  <a:gd name="f75" fmla="*/ f48 1 45"/>
                                  <a:gd name="f76" fmla="*/ f49 1 854"/>
                                  <a:gd name="f77" fmla="*/ f50 1 45"/>
                                  <a:gd name="f78" fmla="*/ f51 1 854"/>
                                  <a:gd name="f79" fmla="*/ f52 1 45"/>
                                  <a:gd name="f80" fmla="*/ f53 1 854"/>
                                  <a:gd name="f81" fmla="*/ f54 1 854"/>
                                  <a:gd name="f82" fmla="*/ f55 1 854"/>
                                  <a:gd name="f83" fmla="*/ f56 1 45"/>
                                  <a:gd name="f84" fmla="*/ f57 1 854"/>
                                  <a:gd name="f85" fmla="*/ f58 1 854"/>
                                  <a:gd name="f86" fmla="*/ f59 1 45"/>
                                  <a:gd name="f87" fmla="*/ f60 1 854"/>
                                  <a:gd name="f88" fmla="*/ f61 1 45"/>
                                  <a:gd name="f89" fmla="*/ f62 1 45"/>
                                  <a:gd name="f90" fmla="*/ f63 1 45"/>
                                  <a:gd name="f91" fmla="*/ f64 1 45"/>
                                  <a:gd name="f92" fmla="*/ f65 1 45"/>
                                  <a:gd name="f93" fmla="*/ f66 1 854"/>
                                  <a:gd name="f94" fmla="*/ f67 1 45"/>
                                  <a:gd name="f95" fmla="*/ 0 1 f40"/>
                                  <a:gd name="f96" fmla="*/ f34 1 f40"/>
                                  <a:gd name="f97" fmla="*/ 0 1 f41"/>
                                  <a:gd name="f98" fmla="*/ f35 1 f41"/>
                                  <a:gd name="f99" fmla="*/ f69 1 f40"/>
                                  <a:gd name="f100" fmla="*/ f70 1 f41"/>
                                  <a:gd name="f101" fmla="*/ f71 1 f40"/>
                                  <a:gd name="f102" fmla="*/ f72 1 f41"/>
                                  <a:gd name="f103" fmla="*/ f73 1 f40"/>
                                  <a:gd name="f104" fmla="*/ f74 1 f41"/>
                                  <a:gd name="f105" fmla="*/ f75 1 f40"/>
                                  <a:gd name="f106" fmla="*/ f76 1 f41"/>
                                  <a:gd name="f107" fmla="*/ f77 1 f40"/>
                                  <a:gd name="f108" fmla="*/ f78 1 f41"/>
                                  <a:gd name="f109" fmla="*/ f79 1 f40"/>
                                  <a:gd name="f110" fmla="*/ f80 1 f41"/>
                                  <a:gd name="f111" fmla="*/ f81 1 f41"/>
                                  <a:gd name="f112" fmla="*/ f82 1 f41"/>
                                  <a:gd name="f113" fmla="*/ f83 1 f40"/>
                                  <a:gd name="f114" fmla="*/ f84 1 f41"/>
                                  <a:gd name="f115" fmla="*/ f85 1 f41"/>
                                  <a:gd name="f116" fmla="*/ f86 1 f40"/>
                                  <a:gd name="f117" fmla="*/ f87 1 f41"/>
                                  <a:gd name="f118" fmla="*/ f88 1 f40"/>
                                  <a:gd name="f119" fmla="*/ f89 1 f40"/>
                                  <a:gd name="f120" fmla="*/ f90 1 f40"/>
                                  <a:gd name="f121" fmla="*/ f91 1 f40"/>
                                  <a:gd name="f122" fmla="*/ f92 1 f40"/>
                                  <a:gd name="f123" fmla="*/ f93 1 f41"/>
                                  <a:gd name="f124" fmla="*/ f94 1 f40"/>
                                  <a:gd name="f125" fmla="*/ f95 f31 1"/>
                                  <a:gd name="f126" fmla="*/ f96 f31 1"/>
                                  <a:gd name="f127" fmla="*/ f98 f32 1"/>
                                  <a:gd name="f128" fmla="*/ f97 f32 1"/>
                                  <a:gd name="f129" fmla="*/ f99 f31 1"/>
                                  <a:gd name="f130" fmla="*/ f100 f32 1"/>
                                  <a:gd name="f131" fmla="*/ f101 f31 1"/>
                                  <a:gd name="f132" fmla="*/ f102 f32 1"/>
                                  <a:gd name="f133" fmla="*/ f103 f31 1"/>
                                  <a:gd name="f134" fmla="*/ f104 f32 1"/>
                                  <a:gd name="f135" fmla="*/ f105 f31 1"/>
                                  <a:gd name="f136" fmla="*/ f106 f32 1"/>
                                  <a:gd name="f137" fmla="*/ f107 f31 1"/>
                                  <a:gd name="f138" fmla="*/ f108 f32 1"/>
                                  <a:gd name="f139" fmla="*/ f109 f31 1"/>
                                  <a:gd name="f140" fmla="*/ f110 f32 1"/>
                                  <a:gd name="f141" fmla="*/ f111 f32 1"/>
                                  <a:gd name="f142" fmla="*/ f112 f32 1"/>
                                  <a:gd name="f143" fmla="*/ f113 f31 1"/>
                                  <a:gd name="f144" fmla="*/ f114 f32 1"/>
                                  <a:gd name="f145" fmla="*/ f115 f32 1"/>
                                  <a:gd name="f146" fmla="*/ f116 f31 1"/>
                                  <a:gd name="f147" fmla="*/ f117 f32 1"/>
                                  <a:gd name="f148" fmla="*/ f118 f31 1"/>
                                  <a:gd name="f149" fmla="*/ f119 f31 1"/>
                                  <a:gd name="f150" fmla="*/ f120 f31 1"/>
                                  <a:gd name="f151" fmla="*/ f121 f31 1"/>
                                  <a:gd name="f152" fmla="*/ f122 f31 1"/>
                                  <a:gd name="f153" fmla="*/ f123 f32 1"/>
                                  <a:gd name="f154" fmla="*/ f124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31" y="f132"/>
                                  </a:cxn>
                                  <a:cxn ang="f68">
                                    <a:pos x="f133" y="f134"/>
                                  </a:cxn>
                                  <a:cxn ang="f68">
                                    <a:pos x="f135" y="f136"/>
                                  </a:cxn>
                                  <a:cxn ang="f68">
                                    <a:pos x="f137" y="f138"/>
                                  </a:cxn>
                                  <a:cxn ang="f68">
                                    <a:pos x="f139" y="f140"/>
                                  </a:cxn>
                                  <a:cxn ang="f68">
                                    <a:pos x="f137" y="f141"/>
                                  </a:cxn>
                                  <a:cxn ang="f68">
                                    <a:pos x="f135" y="f142"/>
                                  </a:cxn>
                                  <a:cxn ang="f68">
                                    <a:pos x="f143" y="f144"/>
                                  </a:cxn>
                                  <a:cxn ang="f68">
                                    <a:pos x="f143" y="f145"/>
                                  </a:cxn>
                                  <a:cxn ang="f68">
                                    <a:pos x="f146" y="f147"/>
                                  </a:cxn>
                                  <a:cxn ang="f68">
                                    <a:pos x="f148" y="f142"/>
                                  </a:cxn>
                                  <a:cxn ang="f68">
                                    <a:pos x="f149" y="f141"/>
                                  </a:cxn>
                                  <a:cxn ang="f68">
                                    <a:pos x="f150" y="f140"/>
                                  </a:cxn>
                                  <a:cxn ang="f68">
                                    <a:pos x="f139" y="f138"/>
                                  </a:cxn>
                                  <a:cxn ang="f68">
                                    <a:pos x="f151" y="f136"/>
                                  </a:cxn>
                                  <a:cxn ang="f68">
                                    <a:pos x="f152" y="f153"/>
                                  </a:cxn>
                                  <a:cxn ang="f68">
                                    <a:pos x="f154" y="f132"/>
                                  </a:cxn>
                                  <a:cxn ang="f68">
                                    <a:pos x="f129" y="f130"/>
                                  </a:cxn>
                                </a:cxnLst>
                                <a:rect l="f125" t="f128" r="f126" b="f127"/>
                                <a:pathLst>
                                  <a:path w="45" h="854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4" y="f18"/>
                                    </a:lnTo>
                                    <a:lnTo>
                                      <a:pt x="f12" y="f19"/>
                                    </a:lnTo>
                                    <a:lnTo>
                                      <a:pt x="f20" y="f7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19"/>
                                    </a:lnTo>
                                    <a:lnTo>
                                      <a:pt x="f25" y="f18"/>
                                    </a:lnTo>
                                    <a:lnTo>
                                      <a:pt x="f5" y="f17"/>
                                    </a:lnTo>
                                    <a:lnTo>
                                      <a:pt x="f16" y="f15"/>
                                    </a:lnTo>
                                    <a:lnTo>
                                      <a:pt x="f26" y="f13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20568073" name="Forma libre 24"/>
                            <wps:cNvSpPr/>
                            <wps:spPr>
                              <a:xfrm>
                                <a:off x="396840" y="3533507"/>
                                <a:ext cx="436525" cy="174730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4"/>
                                  <a:gd name="f7" fmla="val 629"/>
                                  <a:gd name="f8" fmla="val 10"/>
                                  <a:gd name="f9" fmla="val 44"/>
                                  <a:gd name="f10" fmla="val 21"/>
                                  <a:gd name="f11" fmla="val 126"/>
                                  <a:gd name="f12" fmla="val 34"/>
                                  <a:gd name="f13" fmla="val 207"/>
                                  <a:gd name="f14" fmla="val 53"/>
                                  <a:gd name="f15" fmla="val 293"/>
                                  <a:gd name="f16" fmla="val 75"/>
                                  <a:gd name="f17" fmla="val 380"/>
                                  <a:gd name="f18" fmla="val 100"/>
                                  <a:gd name="f19" fmla="val 466"/>
                                  <a:gd name="f20" fmla="val 120"/>
                                  <a:gd name="f21" fmla="val 521"/>
                                  <a:gd name="f22" fmla="val 141"/>
                                  <a:gd name="f23" fmla="val 576"/>
                                  <a:gd name="f24" fmla="val 152"/>
                                  <a:gd name="f25" fmla="val 618"/>
                                  <a:gd name="f26" fmla="val 140"/>
                                  <a:gd name="f27" fmla="val 595"/>
                                  <a:gd name="f28" fmla="val 115"/>
                                  <a:gd name="f29" fmla="val 532"/>
                                  <a:gd name="f30" fmla="val 93"/>
                                  <a:gd name="f31" fmla="val 468"/>
                                  <a:gd name="f32" fmla="val 67"/>
                                  <a:gd name="f33" fmla="val 383"/>
                                  <a:gd name="f34" fmla="val 47"/>
                                  <a:gd name="f35" fmla="val 295"/>
                                  <a:gd name="f36" fmla="val 28"/>
                                  <a:gd name="f37" fmla="val 12"/>
                                  <a:gd name="f38" fmla="val 104"/>
                                  <a:gd name="f39" fmla="+- 0 0 -90"/>
                                  <a:gd name="f40" fmla="*/ f3 1 154"/>
                                  <a:gd name="f41" fmla="*/ f4 1 629"/>
                                  <a:gd name="f42" fmla="val f5"/>
                                  <a:gd name="f43" fmla="val f6"/>
                                  <a:gd name="f44" fmla="val f7"/>
                                  <a:gd name="f45" fmla="*/ f39 f0 1"/>
                                  <a:gd name="f46" fmla="+- f44 0 f42"/>
                                  <a:gd name="f47" fmla="+- f43 0 f42"/>
                                  <a:gd name="f48" fmla="*/ f45 1 f2"/>
                                  <a:gd name="f49" fmla="*/ f47 1 154"/>
                                  <a:gd name="f50" fmla="*/ f46 1 629"/>
                                  <a:gd name="f51" fmla="*/ 0 f47 1"/>
                                  <a:gd name="f52" fmla="*/ 0 f46 1"/>
                                  <a:gd name="f53" fmla="*/ 10 f47 1"/>
                                  <a:gd name="f54" fmla="*/ 44 f46 1"/>
                                  <a:gd name="f55" fmla="*/ 21 f47 1"/>
                                  <a:gd name="f56" fmla="*/ 126 f46 1"/>
                                  <a:gd name="f57" fmla="*/ 34 f47 1"/>
                                  <a:gd name="f58" fmla="*/ 207 f46 1"/>
                                  <a:gd name="f59" fmla="*/ 53 f47 1"/>
                                  <a:gd name="f60" fmla="*/ 293 f46 1"/>
                                  <a:gd name="f61" fmla="*/ 75 f47 1"/>
                                  <a:gd name="f62" fmla="*/ 380 f46 1"/>
                                  <a:gd name="f63" fmla="*/ 100 f47 1"/>
                                  <a:gd name="f64" fmla="*/ 466 f46 1"/>
                                  <a:gd name="f65" fmla="*/ 120 f47 1"/>
                                  <a:gd name="f66" fmla="*/ 521 f46 1"/>
                                  <a:gd name="f67" fmla="*/ 141 f47 1"/>
                                  <a:gd name="f68" fmla="*/ 576 f46 1"/>
                                  <a:gd name="f69" fmla="*/ 152 f47 1"/>
                                  <a:gd name="f70" fmla="*/ 618 f46 1"/>
                                  <a:gd name="f71" fmla="*/ 154 f47 1"/>
                                  <a:gd name="f72" fmla="*/ 629 f46 1"/>
                                  <a:gd name="f73" fmla="*/ 140 f47 1"/>
                                  <a:gd name="f74" fmla="*/ 595 f46 1"/>
                                  <a:gd name="f75" fmla="*/ 115 f47 1"/>
                                  <a:gd name="f76" fmla="*/ 532 f46 1"/>
                                  <a:gd name="f77" fmla="*/ 93 f47 1"/>
                                  <a:gd name="f78" fmla="*/ 468 f46 1"/>
                                  <a:gd name="f79" fmla="*/ 67 f47 1"/>
                                  <a:gd name="f80" fmla="*/ 383 f46 1"/>
                                  <a:gd name="f81" fmla="*/ 47 f47 1"/>
                                  <a:gd name="f82" fmla="*/ 295 f46 1"/>
                                  <a:gd name="f83" fmla="*/ 28 f47 1"/>
                                  <a:gd name="f84" fmla="*/ 12 f47 1"/>
                                  <a:gd name="f85" fmla="*/ 104 f46 1"/>
                                  <a:gd name="f86" fmla="+- f48 0 f1"/>
                                  <a:gd name="f87" fmla="*/ f51 1 154"/>
                                  <a:gd name="f88" fmla="*/ f52 1 629"/>
                                  <a:gd name="f89" fmla="*/ f53 1 154"/>
                                  <a:gd name="f90" fmla="*/ f54 1 629"/>
                                  <a:gd name="f91" fmla="*/ f55 1 154"/>
                                  <a:gd name="f92" fmla="*/ f56 1 629"/>
                                  <a:gd name="f93" fmla="*/ f57 1 154"/>
                                  <a:gd name="f94" fmla="*/ f58 1 629"/>
                                  <a:gd name="f95" fmla="*/ f59 1 154"/>
                                  <a:gd name="f96" fmla="*/ f60 1 629"/>
                                  <a:gd name="f97" fmla="*/ f61 1 154"/>
                                  <a:gd name="f98" fmla="*/ f62 1 629"/>
                                  <a:gd name="f99" fmla="*/ f63 1 154"/>
                                  <a:gd name="f100" fmla="*/ f64 1 629"/>
                                  <a:gd name="f101" fmla="*/ f65 1 154"/>
                                  <a:gd name="f102" fmla="*/ f66 1 629"/>
                                  <a:gd name="f103" fmla="*/ f67 1 154"/>
                                  <a:gd name="f104" fmla="*/ f68 1 629"/>
                                  <a:gd name="f105" fmla="*/ f69 1 154"/>
                                  <a:gd name="f106" fmla="*/ f70 1 629"/>
                                  <a:gd name="f107" fmla="*/ f71 1 154"/>
                                  <a:gd name="f108" fmla="*/ f72 1 629"/>
                                  <a:gd name="f109" fmla="*/ f73 1 154"/>
                                  <a:gd name="f110" fmla="*/ f74 1 629"/>
                                  <a:gd name="f111" fmla="*/ f75 1 154"/>
                                  <a:gd name="f112" fmla="*/ f76 1 629"/>
                                  <a:gd name="f113" fmla="*/ f77 1 154"/>
                                  <a:gd name="f114" fmla="*/ f78 1 629"/>
                                  <a:gd name="f115" fmla="*/ f79 1 154"/>
                                  <a:gd name="f116" fmla="*/ f80 1 629"/>
                                  <a:gd name="f117" fmla="*/ f81 1 154"/>
                                  <a:gd name="f118" fmla="*/ f82 1 629"/>
                                  <a:gd name="f119" fmla="*/ f83 1 154"/>
                                  <a:gd name="f120" fmla="*/ f84 1 154"/>
                                  <a:gd name="f121" fmla="*/ f85 1 629"/>
                                  <a:gd name="f122" fmla="*/ 0 1 f49"/>
                                  <a:gd name="f123" fmla="*/ f43 1 f49"/>
                                  <a:gd name="f124" fmla="*/ 0 1 f50"/>
                                  <a:gd name="f125" fmla="*/ f44 1 f50"/>
                                  <a:gd name="f126" fmla="*/ f87 1 f49"/>
                                  <a:gd name="f127" fmla="*/ f88 1 f50"/>
                                  <a:gd name="f128" fmla="*/ f89 1 f49"/>
                                  <a:gd name="f129" fmla="*/ f90 1 f50"/>
                                  <a:gd name="f130" fmla="*/ f91 1 f49"/>
                                  <a:gd name="f131" fmla="*/ f92 1 f50"/>
                                  <a:gd name="f132" fmla="*/ f93 1 f49"/>
                                  <a:gd name="f133" fmla="*/ f94 1 f50"/>
                                  <a:gd name="f134" fmla="*/ f95 1 f49"/>
                                  <a:gd name="f135" fmla="*/ f96 1 f50"/>
                                  <a:gd name="f136" fmla="*/ f97 1 f49"/>
                                  <a:gd name="f137" fmla="*/ f98 1 f50"/>
                                  <a:gd name="f138" fmla="*/ f99 1 f49"/>
                                  <a:gd name="f139" fmla="*/ f100 1 f50"/>
                                  <a:gd name="f140" fmla="*/ f101 1 f49"/>
                                  <a:gd name="f141" fmla="*/ f102 1 f50"/>
                                  <a:gd name="f142" fmla="*/ f103 1 f49"/>
                                  <a:gd name="f143" fmla="*/ f104 1 f50"/>
                                  <a:gd name="f144" fmla="*/ f105 1 f49"/>
                                  <a:gd name="f145" fmla="*/ f106 1 f50"/>
                                  <a:gd name="f146" fmla="*/ f107 1 f49"/>
                                  <a:gd name="f147" fmla="*/ f108 1 f50"/>
                                  <a:gd name="f148" fmla="*/ f109 1 f49"/>
                                  <a:gd name="f149" fmla="*/ f110 1 f50"/>
                                  <a:gd name="f150" fmla="*/ f111 1 f49"/>
                                  <a:gd name="f151" fmla="*/ f112 1 f50"/>
                                  <a:gd name="f152" fmla="*/ f113 1 f49"/>
                                  <a:gd name="f153" fmla="*/ f114 1 f50"/>
                                  <a:gd name="f154" fmla="*/ f115 1 f49"/>
                                  <a:gd name="f155" fmla="*/ f116 1 f50"/>
                                  <a:gd name="f156" fmla="*/ f117 1 f49"/>
                                  <a:gd name="f157" fmla="*/ f118 1 f50"/>
                                  <a:gd name="f158" fmla="*/ f119 1 f49"/>
                                  <a:gd name="f159" fmla="*/ f120 1 f49"/>
                                  <a:gd name="f160" fmla="*/ f121 1 f50"/>
                                  <a:gd name="f161" fmla="*/ f122 f40 1"/>
                                  <a:gd name="f162" fmla="*/ f123 f40 1"/>
                                  <a:gd name="f163" fmla="*/ f125 f41 1"/>
                                  <a:gd name="f164" fmla="*/ f124 f41 1"/>
                                  <a:gd name="f165" fmla="*/ f126 f40 1"/>
                                  <a:gd name="f166" fmla="*/ f127 f41 1"/>
                                  <a:gd name="f167" fmla="*/ f128 f40 1"/>
                                  <a:gd name="f168" fmla="*/ f129 f41 1"/>
                                  <a:gd name="f169" fmla="*/ f130 f40 1"/>
                                  <a:gd name="f170" fmla="*/ f131 f41 1"/>
                                  <a:gd name="f171" fmla="*/ f132 f40 1"/>
                                  <a:gd name="f172" fmla="*/ f133 f41 1"/>
                                  <a:gd name="f173" fmla="*/ f134 f40 1"/>
                                  <a:gd name="f174" fmla="*/ f135 f41 1"/>
                                  <a:gd name="f175" fmla="*/ f136 f40 1"/>
                                  <a:gd name="f176" fmla="*/ f137 f41 1"/>
                                  <a:gd name="f177" fmla="*/ f138 f40 1"/>
                                  <a:gd name="f178" fmla="*/ f139 f41 1"/>
                                  <a:gd name="f179" fmla="*/ f140 f40 1"/>
                                  <a:gd name="f180" fmla="*/ f141 f41 1"/>
                                  <a:gd name="f181" fmla="*/ f142 f40 1"/>
                                  <a:gd name="f182" fmla="*/ f143 f41 1"/>
                                  <a:gd name="f183" fmla="*/ f144 f40 1"/>
                                  <a:gd name="f184" fmla="*/ f145 f41 1"/>
                                  <a:gd name="f185" fmla="*/ f146 f40 1"/>
                                  <a:gd name="f186" fmla="*/ f147 f41 1"/>
                                  <a:gd name="f187" fmla="*/ f148 f40 1"/>
                                  <a:gd name="f188" fmla="*/ f149 f41 1"/>
                                  <a:gd name="f189" fmla="*/ f150 f40 1"/>
                                  <a:gd name="f190" fmla="*/ f151 f41 1"/>
                                  <a:gd name="f191" fmla="*/ f152 f40 1"/>
                                  <a:gd name="f192" fmla="*/ f153 f41 1"/>
                                  <a:gd name="f193" fmla="*/ f154 f40 1"/>
                                  <a:gd name="f194" fmla="*/ f155 f41 1"/>
                                  <a:gd name="f195" fmla="*/ f156 f40 1"/>
                                  <a:gd name="f196" fmla="*/ f157 f41 1"/>
                                  <a:gd name="f197" fmla="*/ f158 f40 1"/>
                                  <a:gd name="f198" fmla="*/ f159 f40 1"/>
                                  <a:gd name="f199" fmla="*/ f160 f4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6">
                                    <a:pos x="f165" y="f166"/>
                                  </a:cxn>
                                  <a:cxn ang="f86">
                                    <a:pos x="f167" y="f168"/>
                                  </a:cxn>
                                  <a:cxn ang="f86">
                                    <a:pos x="f169" y="f170"/>
                                  </a:cxn>
                                  <a:cxn ang="f86">
                                    <a:pos x="f171" y="f172"/>
                                  </a:cxn>
                                  <a:cxn ang="f86">
                                    <a:pos x="f173" y="f174"/>
                                  </a:cxn>
                                  <a:cxn ang="f86">
                                    <a:pos x="f175" y="f176"/>
                                  </a:cxn>
                                  <a:cxn ang="f86">
                                    <a:pos x="f177" y="f178"/>
                                  </a:cxn>
                                  <a:cxn ang="f86">
                                    <a:pos x="f179" y="f180"/>
                                  </a:cxn>
                                  <a:cxn ang="f86">
                                    <a:pos x="f181" y="f182"/>
                                  </a:cxn>
                                  <a:cxn ang="f86">
                                    <a:pos x="f183" y="f184"/>
                                  </a:cxn>
                                  <a:cxn ang="f86">
                                    <a:pos x="f185" y="f186"/>
                                  </a:cxn>
                                  <a:cxn ang="f86">
                                    <a:pos x="f187" y="f188"/>
                                  </a:cxn>
                                  <a:cxn ang="f86">
                                    <a:pos x="f189" y="f190"/>
                                  </a:cxn>
                                  <a:cxn ang="f86">
                                    <a:pos x="f191" y="f192"/>
                                  </a:cxn>
                                  <a:cxn ang="f86">
                                    <a:pos x="f193" y="f194"/>
                                  </a:cxn>
                                  <a:cxn ang="f86">
                                    <a:pos x="f195" y="f196"/>
                                  </a:cxn>
                                  <a:cxn ang="f86">
                                    <a:pos x="f197" y="f172"/>
                                  </a:cxn>
                                  <a:cxn ang="f86">
                                    <a:pos x="f198" y="f199"/>
                                  </a:cxn>
                                  <a:cxn ang="f86">
                                    <a:pos x="f165" y="f166"/>
                                  </a:cxn>
                                </a:cxnLst>
                                <a:rect l="f161" t="f164" r="f162" b="f163"/>
                                <a:pathLst>
                                  <a:path w="154" h="62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13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267409923" name="Forma libre 25"/>
                            <wps:cNvSpPr/>
                            <wps:spPr>
                              <a:xfrm>
                                <a:off x="856043" y="5269706"/>
                                <a:ext cx="93543" cy="19167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69"/>
                                  <a:gd name="f8" fmla="val 24"/>
                                  <a:gd name="f9" fmla="val 12"/>
                                  <a:gd name="f10" fmla="val 35"/>
                                  <a:gd name="f11" fmla="+- 0 0 -90"/>
                                  <a:gd name="f12" fmla="*/ f3 1 33"/>
                                  <a:gd name="f13" fmla="*/ f4 1 69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69"/>
                                  <a:gd name="f23" fmla="*/ 0 f19 1"/>
                                  <a:gd name="f24" fmla="*/ 0 f18 1"/>
                                  <a:gd name="f25" fmla="*/ 33 f19 1"/>
                                  <a:gd name="f26" fmla="*/ 69 f18 1"/>
                                  <a:gd name="f27" fmla="*/ 24 f19 1"/>
                                  <a:gd name="f28" fmla="*/ 12 f19 1"/>
                                  <a:gd name="f29" fmla="*/ 35 f18 1"/>
                                  <a:gd name="f30" fmla="+- f20 0 f1"/>
                                  <a:gd name="f31" fmla="*/ f23 1 33"/>
                                  <a:gd name="f32" fmla="*/ f24 1 69"/>
                                  <a:gd name="f33" fmla="*/ f25 1 33"/>
                                  <a:gd name="f34" fmla="*/ f26 1 69"/>
                                  <a:gd name="f35" fmla="*/ f27 1 33"/>
                                  <a:gd name="f36" fmla="*/ f28 1 33"/>
                                  <a:gd name="f37" fmla="*/ f29 1 69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69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025616" name="Forma libre 26"/>
                            <wps:cNvSpPr/>
                            <wps:spPr>
                              <a:xfrm>
                                <a:off x="382667" y="3397389"/>
                                <a:ext cx="42519" cy="25834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3"/>
                                  <a:gd name="f8" fmla="val 9"/>
                                  <a:gd name="f9" fmla="val 37"/>
                                  <a:gd name="f10" fmla="val 40"/>
                                  <a:gd name="f11" fmla="val 5"/>
                                  <a:gd name="f12" fmla="val 49"/>
                                  <a:gd name="f13" fmla="+- 0 0 -90"/>
                                  <a:gd name="f14" fmla="*/ f3 1 15"/>
                                  <a:gd name="f15" fmla="*/ f4 1 93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3"/>
                                  <a:gd name="f25" fmla="*/ 0 f21 1"/>
                                  <a:gd name="f26" fmla="*/ 0 f20 1"/>
                                  <a:gd name="f27" fmla="*/ 9 f21 1"/>
                                  <a:gd name="f28" fmla="*/ 37 f20 1"/>
                                  <a:gd name="f29" fmla="*/ 40 f20 1"/>
                                  <a:gd name="f30" fmla="*/ 15 f21 1"/>
                                  <a:gd name="f31" fmla="*/ 93 f20 1"/>
                                  <a:gd name="f32" fmla="*/ 5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3"/>
                                  <a:gd name="f37" fmla="*/ f27 1 15"/>
                                  <a:gd name="f38" fmla="*/ f28 1 93"/>
                                  <a:gd name="f39" fmla="*/ f29 1 93"/>
                                  <a:gd name="f40" fmla="*/ f30 1 15"/>
                                  <a:gd name="f41" fmla="*/ f31 1 93"/>
                                  <a:gd name="f42" fmla="*/ f32 1 15"/>
                                  <a:gd name="f43" fmla="*/ f33 1 93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984341912" name="Forma libre 27"/>
                            <wps:cNvSpPr/>
                            <wps:spPr>
                              <a:xfrm>
                                <a:off x="753996" y="2586243"/>
                                <a:ext cx="1116829" cy="21278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94"/>
                                  <a:gd name="f7" fmla="val 766"/>
                                  <a:gd name="f8" fmla="val 356"/>
                                  <a:gd name="f9" fmla="val 38"/>
                                  <a:gd name="f10" fmla="val 319"/>
                                  <a:gd name="f11" fmla="val 77"/>
                                  <a:gd name="f12" fmla="val 284"/>
                                  <a:gd name="f13" fmla="val 117"/>
                                  <a:gd name="f14" fmla="val 249"/>
                                  <a:gd name="f15" fmla="val 160"/>
                                  <a:gd name="f16" fmla="val 207"/>
                                  <a:gd name="f17" fmla="val 218"/>
                                  <a:gd name="f18" fmla="val 168"/>
                                  <a:gd name="f19" fmla="val 276"/>
                                  <a:gd name="f20" fmla="val 131"/>
                                  <a:gd name="f21" fmla="val 339"/>
                                  <a:gd name="f22" fmla="val 98"/>
                                  <a:gd name="f23" fmla="val 402"/>
                                  <a:gd name="f24" fmla="val 69"/>
                                  <a:gd name="f25" fmla="val 467"/>
                                  <a:gd name="f26" fmla="val 45"/>
                                  <a:gd name="f27" fmla="val 535"/>
                                  <a:gd name="f28" fmla="val 26"/>
                                  <a:gd name="f29" fmla="val 604"/>
                                  <a:gd name="f30" fmla="val 14"/>
                                  <a:gd name="f31" fmla="val 673"/>
                                  <a:gd name="f32" fmla="val 7"/>
                                  <a:gd name="f33" fmla="val 746"/>
                                  <a:gd name="f34" fmla="val 6"/>
                                  <a:gd name="f35" fmla="val 749"/>
                                  <a:gd name="f36" fmla="val 1"/>
                                  <a:gd name="f37" fmla="val 744"/>
                                  <a:gd name="f38" fmla="val 21"/>
                                  <a:gd name="f39" fmla="val 603"/>
                                  <a:gd name="f40" fmla="val 40"/>
                                  <a:gd name="f41" fmla="val 533"/>
                                  <a:gd name="f42" fmla="val 65"/>
                                  <a:gd name="f43" fmla="val 466"/>
                                  <a:gd name="f44" fmla="val 94"/>
                                  <a:gd name="f45" fmla="val 400"/>
                                  <a:gd name="f46" fmla="val 127"/>
                                  <a:gd name="f47" fmla="val 336"/>
                                  <a:gd name="f48" fmla="val 164"/>
                                  <a:gd name="f49" fmla="val 275"/>
                                  <a:gd name="f50" fmla="val 204"/>
                                  <a:gd name="f51" fmla="val 215"/>
                                  <a:gd name="f52" fmla="val 248"/>
                                  <a:gd name="f53" fmla="val 158"/>
                                  <a:gd name="f54" fmla="val 282"/>
                                  <a:gd name="f55" fmla="val 116"/>
                                  <a:gd name="f56" fmla="val 318"/>
                                  <a:gd name="f57" fmla="val 76"/>
                                  <a:gd name="f58" fmla="val 354"/>
                                  <a:gd name="f59" fmla="val 37"/>
                                  <a:gd name="f60" fmla="+- 0 0 -90"/>
                                  <a:gd name="f61" fmla="*/ f3 1 394"/>
                                  <a:gd name="f62" fmla="*/ f4 1 766"/>
                                  <a:gd name="f63" fmla="val f5"/>
                                  <a:gd name="f64" fmla="val f6"/>
                                  <a:gd name="f65" fmla="val f7"/>
                                  <a:gd name="f66" fmla="*/ f60 f0 1"/>
                                  <a:gd name="f67" fmla="+- f65 0 f63"/>
                                  <a:gd name="f68" fmla="+- f64 0 f63"/>
                                  <a:gd name="f69" fmla="*/ f66 1 f2"/>
                                  <a:gd name="f70" fmla="*/ f68 1 394"/>
                                  <a:gd name="f71" fmla="*/ f67 1 766"/>
                                  <a:gd name="f72" fmla="*/ 394 f68 1"/>
                                  <a:gd name="f73" fmla="*/ 0 f67 1"/>
                                  <a:gd name="f74" fmla="*/ 356 f68 1"/>
                                  <a:gd name="f75" fmla="*/ 38 f67 1"/>
                                  <a:gd name="f76" fmla="*/ 319 f68 1"/>
                                  <a:gd name="f77" fmla="*/ 77 f67 1"/>
                                  <a:gd name="f78" fmla="*/ 284 f68 1"/>
                                  <a:gd name="f79" fmla="*/ 117 f67 1"/>
                                  <a:gd name="f80" fmla="*/ 249 f68 1"/>
                                  <a:gd name="f81" fmla="*/ 160 f67 1"/>
                                  <a:gd name="f82" fmla="*/ 207 f68 1"/>
                                  <a:gd name="f83" fmla="*/ 218 f67 1"/>
                                  <a:gd name="f84" fmla="*/ 168 f68 1"/>
                                  <a:gd name="f85" fmla="*/ 276 f67 1"/>
                                  <a:gd name="f86" fmla="*/ 131 f68 1"/>
                                  <a:gd name="f87" fmla="*/ 339 f67 1"/>
                                  <a:gd name="f88" fmla="*/ 98 f68 1"/>
                                  <a:gd name="f89" fmla="*/ 402 f67 1"/>
                                  <a:gd name="f90" fmla="*/ 69 f68 1"/>
                                  <a:gd name="f91" fmla="*/ 467 f67 1"/>
                                  <a:gd name="f92" fmla="*/ 45 f68 1"/>
                                  <a:gd name="f93" fmla="*/ 535 f67 1"/>
                                  <a:gd name="f94" fmla="*/ 26 f68 1"/>
                                  <a:gd name="f95" fmla="*/ 604 f67 1"/>
                                  <a:gd name="f96" fmla="*/ 14 f68 1"/>
                                  <a:gd name="f97" fmla="*/ 673 f67 1"/>
                                  <a:gd name="f98" fmla="*/ 7 f68 1"/>
                                  <a:gd name="f99" fmla="*/ 746 f67 1"/>
                                  <a:gd name="f100" fmla="*/ 6 f68 1"/>
                                  <a:gd name="f101" fmla="*/ 766 f67 1"/>
                                  <a:gd name="f102" fmla="*/ 0 f68 1"/>
                                  <a:gd name="f103" fmla="*/ 749 f67 1"/>
                                  <a:gd name="f104" fmla="*/ 1 f68 1"/>
                                  <a:gd name="f105" fmla="*/ 744 f67 1"/>
                                  <a:gd name="f106" fmla="*/ 21 f68 1"/>
                                  <a:gd name="f107" fmla="*/ 603 f67 1"/>
                                  <a:gd name="f108" fmla="*/ 40 f68 1"/>
                                  <a:gd name="f109" fmla="*/ 533 f67 1"/>
                                  <a:gd name="f110" fmla="*/ 65 f68 1"/>
                                  <a:gd name="f111" fmla="*/ 466 f67 1"/>
                                  <a:gd name="f112" fmla="*/ 94 f68 1"/>
                                  <a:gd name="f113" fmla="*/ 400 f67 1"/>
                                  <a:gd name="f114" fmla="*/ 127 f68 1"/>
                                  <a:gd name="f115" fmla="*/ 336 f67 1"/>
                                  <a:gd name="f116" fmla="*/ 164 f68 1"/>
                                  <a:gd name="f117" fmla="*/ 275 f67 1"/>
                                  <a:gd name="f118" fmla="*/ 204 f68 1"/>
                                  <a:gd name="f119" fmla="*/ 215 f67 1"/>
                                  <a:gd name="f120" fmla="*/ 248 f68 1"/>
                                  <a:gd name="f121" fmla="*/ 158 f67 1"/>
                                  <a:gd name="f122" fmla="*/ 282 f68 1"/>
                                  <a:gd name="f123" fmla="*/ 116 f67 1"/>
                                  <a:gd name="f124" fmla="*/ 318 f68 1"/>
                                  <a:gd name="f125" fmla="*/ 76 f67 1"/>
                                  <a:gd name="f126" fmla="*/ 354 f68 1"/>
                                  <a:gd name="f127" fmla="*/ 37 f67 1"/>
                                  <a:gd name="f128" fmla="+- f69 0 f1"/>
                                  <a:gd name="f129" fmla="*/ f72 1 394"/>
                                  <a:gd name="f130" fmla="*/ f73 1 766"/>
                                  <a:gd name="f131" fmla="*/ f74 1 394"/>
                                  <a:gd name="f132" fmla="*/ f75 1 766"/>
                                  <a:gd name="f133" fmla="*/ f76 1 394"/>
                                  <a:gd name="f134" fmla="*/ f77 1 766"/>
                                  <a:gd name="f135" fmla="*/ f78 1 394"/>
                                  <a:gd name="f136" fmla="*/ f79 1 766"/>
                                  <a:gd name="f137" fmla="*/ f80 1 394"/>
                                  <a:gd name="f138" fmla="*/ f81 1 766"/>
                                  <a:gd name="f139" fmla="*/ f82 1 394"/>
                                  <a:gd name="f140" fmla="*/ f83 1 766"/>
                                  <a:gd name="f141" fmla="*/ f84 1 394"/>
                                  <a:gd name="f142" fmla="*/ f85 1 766"/>
                                  <a:gd name="f143" fmla="*/ f86 1 394"/>
                                  <a:gd name="f144" fmla="*/ f87 1 766"/>
                                  <a:gd name="f145" fmla="*/ f88 1 394"/>
                                  <a:gd name="f146" fmla="*/ f89 1 766"/>
                                  <a:gd name="f147" fmla="*/ f90 1 394"/>
                                  <a:gd name="f148" fmla="*/ f91 1 766"/>
                                  <a:gd name="f149" fmla="*/ f92 1 394"/>
                                  <a:gd name="f150" fmla="*/ f93 1 766"/>
                                  <a:gd name="f151" fmla="*/ f94 1 394"/>
                                  <a:gd name="f152" fmla="*/ f95 1 766"/>
                                  <a:gd name="f153" fmla="*/ f96 1 394"/>
                                  <a:gd name="f154" fmla="*/ f97 1 766"/>
                                  <a:gd name="f155" fmla="*/ f98 1 394"/>
                                  <a:gd name="f156" fmla="*/ f99 1 766"/>
                                  <a:gd name="f157" fmla="*/ f100 1 394"/>
                                  <a:gd name="f158" fmla="*/ f101 1 766"/>
                                  <a:gd name="f159" fmla="*/ f102 1 394"/>
                                  <a:gd name="f160" fmla="*/ f103 1 766"/>
                                  <a:gd name="f161" fmla="*/ f104 1 394"/>
                                  <a:gd name="f162" fmla="*/ f105 1 766"/>
                                  <a:gd name="f163" fmla="*/ f106 1 394"/>
                                  <a:gd name="f164" fmla="*/ f107 1 766"/>
                                  <a:gd name="f165" fmla="*/ f108 1 394"/>
                                  <a:gd name="f166" fmla="*/ f109 1 766"/>
                                  <a:gd name="f167" fmla="*/ f110 1 394"/>
                                  <a:gd name="f168" fmla="*/ f111 1 766"/>
                                  <a:gd name="f169" fmla="*/ f112 1 394"/>
                                  <a:gd name="f170" fmla="*/ f113 1 766"/>
                                  <a:gd name="f171" fmla="*/ f114 1 394"/>
                                  <a:gd name="f172" fmla="*/ f115 1 766"/>
                                  <a:gd name="f173" fmla="*/ f116 1 394"/>
                                  <a:gd name="f174" fmla="*/ f117 1 766"/>
                                  <a:gd name="f175" fmla="*/ f118 1 394"/>
                                  <a:gd name="f176" fmla="*/ f119 1 766"/>
                                  <a:gd name="f177" fmla="*/ f120 1 394"/>
                                  <a:gd name="f178" fmla="*/ f121 1 766"/>
                                  <a:gd name="f179" fmla="*/ f122 1 394"/>
                                  <a:gd name="f180" fmla="*/ f123 1 766"/>
                                  <a:gd name="f181" fmla="*/ f124 1 394"/>
                                  <a:gd name="f182" fmla="*/ f125 1 766"/>
                                  <a:gd name="f183" fmla="*/ f126 1 394"/>
                                  <a:gd name="f184" fmla="*/ f127 1 766"/>
                                  <a:gd name="f185" fmla="*/ 0 1 f70"/>
                                  <a:gd name="f186" fmla="*/ f64 1 f70"/>
                                  <a:gd name="f187" fmla="*/ 0 1 f71"/>
                                  <a:gd name="f188" fmla="*/ f65 1 f71"/>
                                  <a:gd name="f189" fmla="*/ f129 1 f70"/>
                                  <a:gd name="f190" fmla="*/ f130 1 f71"/>
                                  <a:gd name="f191" fmla="*/ f131 1 f70"/>
                                  <a:gd name="f192" fmla="*/ f132 1 f71"/>
                                  <a:gd name="f193" fmla="*/ f133 1 f70"/>
                                  <a:gd name="f194" fmla="*/ f134 1 f71"/>
                                  <a:gd name="f195" fmla="*/ f135 1 f70"/>
                                  <a:gd name="f196" fmla="*/ f136 1 f71"/>
                                  <a:gd name="f197" fmla="*/ f137 1 f70"/>
                                  <a:gd name="f198" fmla="*/ f138 1 f71"/>
                                  <a:gd name="f199" fmla="*/ f139 1 f70"/>
                                  <a:gd name="f200" fmla="*/ f140 1 f71"/>
                                  <a:gd name="f201" fmla="*/ f141 1 f70"/>
                                  <a:gd name="f202" fmla="*/ f142 1 f71"/>
                                  <a:gd name="f203" fmla="*/ f143 1 f70"/>
                                  <a:gd name="f204" fmla="*/ f144 1 f71"/>
                                  <a:gd name="f205" fmla="*/ f145 1 f70"/>
                                  <a:gd name="f206" fmla="*/ f146 1 f71"/>
                                  <a:gd name="f207" fmla="*/ f147 1 f70"/>
                                  <a:gd name="f208" fmla="*/ f148 1 f71"/>
                                  <a:gd name="f209" fmla="*/ f149 1 f70"/>
                                  <a:gd name="f210" fmla="*/ f150 1 f71"/>
                                  <a:gd name="f211" fmla="*/ f151 1 f70"/>
                                  <a:gd name="f212" fmla="*/ f152 1 f71"/>
                                  <a:gd name="f213" fmla="*/ f153 1 f70"/>
                                  <a:gd name="f214" fmla="*/ f154 1 f71"/>
                                  <a:gd name="f215" fmla="*/ f155 1 f70"/>
                                  <a:gd name="f216" fmla="*/ f156 1 f71"/>
                                  <a:gd name="f217" fmla="*/ f157 1 f70"/>
                                  <a:gd name="f218" fmla="*/ f158 1 f71"/>
                                  <a:gd name="f219" fmla="*/ f159 1 f70"/>
                                  <a:gd name="f220" fmla="*/ f160 1 f71"/>
                                  <a:gd name="f221" fmla="*/ f161 1 f70"/>
                                  <a:gd name="f222" fmla="*/ f162 1 f71"/>
                                  <a:gd name="f223" fmla="*/ f163 1 f70"/>
                                  <a:gd name="f224" fmla="*/ f164 1 f71"/>
                                  <a:gd name="f225" fmla="*/ f165 1 f70"/>
                                  <a:gd name="f226" fmla="*/ f166 1 f71"/>
                                  <a:gd name="f227" fmla="*/ f167 1 f70"/>
                                  <a:gd name="f228" fmla="*/ f168 1 f71"/>
                                  <a:gd name="f229" fmla="*/ f169 1 f70"/>
                                  <a:gd name="f230" fmla="*/ f170 1 f71"/>
                                  <a:gd name="f231" fmla="*/ f171 1 f70"/>
                                  <a:gd name="f232" fmla="*/ f172 1 f71"/>
                                  <a:gd name="f233" fmla="*/ f173 1 f70"/>
                                  <a:gd name="f234" fmla="*/ f174 1 f71"/>
                                  <a:gd name="f235" fmla="*/ f175 1 f70"/>
                                  <a:gd name="f236" fmla="*/ f176 1 f71"/>
                                  <a:gd name="f237" fmla="*/ f177 1 f70"/>
                                  <a:gd name="f238" fmla="*/ f178 1 f71"/>
                                  <a:gd name="f239" fmla="*/ f179 1 f70"/>
                                  <a:gd name="f240" fmla="*/ f180 1 f71"/>
                                  <a:gd name="f241" fmla="*/ f181 1 f70"/>
                                  <a:gd name="f242" fmla="*/ f182 1 f71"/>
                                  <a:gd name="f243" fmla="*/ f183 1 f70"/>
                                  <a:gd name="f244" fmla="*/ f184 1 f71"/>
                                  <a:gd name="f245" fmla="*/ f185 f61 1"/>
                                  <a:gd name="f246" fmla="*/ f186 f61 1"/>
                                  <a:gd name="f247" fmla="*/ f188 f62 1"/>
                                  <a:gd name="f248" fmla="*/ f187 f62 1"/>
                                  <a:gd name="f249" fmla="*/ f189 f61 1"/>
                                  <a:gd name="f250" fmla="*/ f190 f62 1"/>
                                  <a:gd name="f251" fmla="*/ f191 f61 1"/>
                                  <a:gd name="f252" fmla="*/ f192 f62 1"/>
                                  <a:gd name="f253" fmla="*/ f193 f61 1"/>
                                  <a:gd name="f254" fmla="*/ f194 f62 1"/>
                                  <a:gd name="f255" fmla="*/ f195 f61 1"/>
                                  <a:gd name="f256" fmla="*/ f196 f62 1"/>
                                  <a:gd name="f257" fmla="*/ f197 f61 1"/>
                                  <a:gd name="f258" fmla="*/ f198 f62 1"/>
                                  <a:gd name="f259" fmla="*/ f199 f61 1"/>
                                  <a:gd name="f260" fmla="*/ f200 f62 1"/>
                                  <a:gd name="f261" fmla="*/ f201 f61 1"/>
                                  <a:gd name="f262" fmla="*/ f202 f62 1"/>
                                  <a:gd name="f263" fmla="*/ f203 f61 1"/>
                                  <a:gd name="f264" fmla="*/ f204 f62 1"/>
                                  <a:gd name="f265" fmla="*/ f205 f61 1"/>
                                  <a:gd name="f266" fmla="*/ f206 f62 1"/>
                                  <a:gd name="f267" fmla="*/ f207 f61 1"/>
                                  <a:gd name="f268" fmla="*/ f208 f62 1"/>
                                  <a:gd name="f269" fmla="*/ f209 f61 1"/>
                                  <a:gd name="f270" fmla="*/ f210 f62 1"/>
                                  <a:gd name="f271" fmla="*/ f211 f61 1"/>
                                  <a:gd name="f272" fmla="*/ f212 f62 1"/>
                                  <a:gd name="f273" fmla="*/ f213 f61 1"/>
                                  <a:gd name="f274" fmla="*/ f214 f62 1"/>
                                  <a:gd name="f275" fmla="*/ f215 f61 1"/>
                                  <a:gd name="f276" fmla="*/ f216 f62 1"/>
                                  <a:gd name="f277" fmla="*/ f217 f61 1"/>
                                  <a:gd name="f278" fmla="*/ f218 f62 1"/>
                                  <a:gd name="f279" fmla="*/ f219 f61 1"/>
                                  <a:gd name="f280" fmla="*/ f220 f62 1"/>
                                  <a:gd name="f281" fmla="*/ f221 f61 1"/>
                                  <a:gd name="f282" fmla="*/ f222 f62 1"/>
                                  <a:gd name="f283" fmla="*/ f223 f61 1"/>
                                  <a:gd name="f284" fmla="*/ f224 f62 1"/>
                                  <a:gd name="f285" fmla="*/ f225 f61 1"/>
                                  <a:gd name="f286" fmla="*/ f226 f62 1"/>
                                  <a:gd name="f287" fmla="*/ f227 f61 1"/>
                                  <a:gd name="f288" fmla="*/ f228 f62 1"/>
                                  <a:gd name="f289" fmla="*/ f229 f61 1"/>
                                  <a:gd name="f290" fmla="*/ f230 f62 1"/>
                                  <a:gd name="f291" fmla="*/ f231 f61 1"/>
                                  <a:gd name="f292" fmla="*/ f232 f62 1"/>
                                  <a:gd name="f293" fmla="*/ f233 f61 1"/>
                                  <a:gd name="f294" fmla="*/ f234 f62 1"/>
                                  <a:gd name="f295" fmla="*/ f235 f61 1"/>
                                  <a:gd name="f296" fmla="*/ f236 f62 1"/>
                                  <a:gd name="f297" fmla="*/ f237 f61 1"/>
                                  <a:gd name="f298" fmla="*/ f238 f62 1"/>
                                  <a:gd name="f299" fmla="*/ f239 f61 1"/>
                                  <a:gd name="f300" fmla="*/ f240 f62 1"/>
                                  <a:gd name="f301" fmla="*/ f241 f61 1"/>
                                  <a:gd name="f302" fmla="*/ f242 f62 1"/>
                                  <a:gd name="f303" fmla="*/ f243 f61 1"/>
                                  <a:gd name="f304" fmla="*/ f244 f6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51" y="f252"/>
                                  </a:cxn>
                                  <a:cxn ang="f128">
                                    <a:pos x="f253" y="f254"/>
                                  </a:cxn>
                                  <a:cxn ang="f128">
                                    <a:pos x="f255" y="f256"/>
                                  </a:cxn>
                                  <a:cxn ang="f128">
                                    <a:pos x="f257" y="f258"/>
                                  </a:cxn>
                                  <a:cxn ang="f128">
                                    <a:pos x="f259" y="f260"/>
                                  </a:cxn>
                                  <a:cxn ang="f128">
                                    <a:pos x="f261" y="f262"/>
                                  </a:cxn>
                                  <a:cxn ang="f128">
                                    <a:pos x="f263" y="f264"/>
                                  </a:cxn>
                                  <a:cxn ang="f128">
                                    <a:pos x="f265" y="f266"/>
                                  </a:cxn>
                                  <a:cxn ang="f128">
                                    <a:pos x="f267" y="f268"/>
                                  </a:cxn>
                                  <a:cxn ang="f128">
                                    <a:pos x="f269" y="f270"/>
                                  </a:cxn>
                                  <a:cxn ang="f128">
                                    <a:pos x="f271" y="f272"/>
                                  </a:cxn>
                                  <a:cxn ang="f128">
                                    <a:pos x="f273" y="f274"/>
                                  </a:cxn>
                                  <a:cxn ang="f128">
                                    <a:pos x="f275" y="f276"/>
                                  </a:cxn>
                                  <a:cxn ang="f128">
                                    <a:pos x="f277" y="f278"/>
                                  </a:cxn>
                                  <a:cxn ang="f128">
                                    <a:pos x="f279" y="f280"/>
                                  </a:cxn>
                                  <a:cxn ang="f128">
                                    <a:pos x="f281" y="f282"/>
                                  </a:cxn>
                                  <a:cxn ang="f128">
                                    <a:pos x="f275" y="f274"/>
                                  </a:cxn>
                                  <a:cxn ang="f128">
                                    <a:pos x="f283" y="f284"/>
                                  </a:cxn>
                                  <a:cxn ang="f128">
                                    <a:pos x="f285" y="f286"/>
                                  </a:cxn>
                                  <a:cxn ang="f128">
                                    <a:pos x="f287" y="f288"/>
                                  </a:cxn>
                                  <a:cxn ang="f128">
                                    <a:pos x="f289" y="f290"/>
                                  </a:cxn>
                                  <a:cxn ang="f128">
                                    <a:pos x="f291" y="f292"/>
                                  </a:cxn>
                                  <a:cxn ang="f128">
                                    <a:pos x="f293" y="f294"/>
                                  </a:cxn>
                                  <a:cxn ang="f128">
                                    <a:pos x="f295" y="f296"/>
                                  </a:cxn>
                                  <a:cxn ang="f128">
                                    <a:pos x="f297" y="f298"/>
                                  </a:cxn>
                                  <a:cxn ang="f128">
                                    <a:pos x="f299" y="f300"/>
                                  </a:cxn>
                                  <a:cxn ang="f128">
                                    <a:pos x="f301" y="f302"/>
                                  </a:cxn>
                                  <a:cxn ang="f128">
                                    <a:pos x="f303" y="f304"/>
                                  </a:cxn>
                                  <a:cxn ang="f128">
                                    <a:pos x="f249" y="f250"/>
                                  </a:cxn>
                                </a:cxnLst>
                                <a:rect l="f245" t="f248" r="f246" b="f247"/>
                                <a:pathLst>
                                  <a:path w="394" h="766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2" y="f31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40" y="f41"/>
                                    </a:lnTo>
                                    <a:lnTo>
                                      <a:pt x="f42" y="f43"/>
                                    </a:lnTo>
                                    <a:lnTo>
                                      <a:pt x="f44" y="f45"/>
                                    </a:lnTo>
                                    <a:lnTo>
                                      <a:pt x="f46" y="f47"/>
                                    </a:lnTo>
                                    <a:lnTo>
                                      <a:pt x="f48" y="f49"/>
                                    </a:lnTo>
                                    <a:lnTo>
                                      <a:pt x="f50" y="f51"/>
                                    </a:lnTo>
                                    <a:lnTo>
                                      <a:pt x="f52" y="f53"/>
                                    </a:lnTo>
                                    <a:lnTo>
                                      <a:pt x="f54" y="f55"/>
                                    </a:lnTo>
                                    <a:lnTo>
                                      <a:pt x="f56" y="f57"/>
                                    </a:lnTo>
                                    <a:lnTo>
                                      <a:pt x="f58" y="f5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92704278" name="Forma libre 28"/>
                            <wps:cNvSpPr/>
                            <wps:spPr>
                              <a:xfrm>
                                <a:off x="753996" y="4730795"/>
                                <a:ext cx="102047" cy="53891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6"/>
                                  <a:gd name="f7" fmla="val 194"/>
                                  <a:gd name="f8" fmla="val 6"/>
                                  <a:gd name="f9" fmla="val 16"/>
                                  <a:gd name="f10" fmla="val 7"/>
                                  <a:gd name="f11" fmla="val 19"/>
                                  <a:gd name="f12" fmla="val 11"/>
                                  <a:gd name="f13" fmla="val 80"/>
                                  <a:gd name="f14" fmla="val 20"/>
                                  <a:gd name="f15" fmla="val 132"/>
                                  <a:gd name="f16" fmla="val 33"/>
                                  <a:gd name="f17" fmla="val 185"/>
                                  <a:gd name="f18" fmla="val 21"/>
                                  <a:gd name="f19" fmla="val 161"/>
                                  <a:gd name="f20" fmla="val 15"/>
                                  <a:gd name="f21" fmla="val 145"/>
                                  <a:gd name="f22" fmla="val 5"/>
                                  <a:gd name="f23" fmla="val 81"/>
                                  <a:gd name="f24" fmla="val 1"/>
                                  <a:gd name="f25" fmla="val 41"/>
                                  <a:gd name="f26" fmla="+- 0 0 -90"/>
                                  <a:gd name="f27" fmla="*/ f3 1 36"/>
                                  <a:gd name="f28" fmla="*/ f4 1 194"/>
                                  <a:gd name="f29" fmla="val f5"/>
                                  <a:gd name="f30" fmla="val f6"/>
                                  <a:gd name="f31" fmla="val f7"/>
                                  <a:gd name="f32" fmla="*/ f26 f0 1"/>
                                  <a:gd name="f33" fmla="+- f31 0 f29"/>
                                  <a:gd name="f34" fmla="+- f30 0 f29"/>
                                  <a:gd name="f35" fmla="*/ f32 1 f2"/>
                                  <a:gd name="f36" fmla="*/ f34 1 36"/>
                                  <a:gd name="f37" fmla="*/ f33 1 194"/>
                                  <a:gd name="f38" fmla="*/ 0 f34 1"/>
                                  <a:gd name="f39" fmla="*/ 0 f33 1"/>
                                  <a:gd name="f40" fmla="*/ 6 f34 1"/>
                                  <a:gd name="f41" fmla="*/ 16 f33 1"/>
                                  <a:gd name="f42" fmla="*/ 7 f34 1"/>
                                  <a:gd name="f43" fmla="*/ 19 f33 1"/>
                                  <a:gd name="f44" fmla="*/ 11 f34 1"/>
                                  <a:gd name="f45" fmla="*/ 80 f33 1"/>
                                  <a:gd name="f46" fmla="*/ 20 f34 1"/>
                                  <a:gd name="f47" fmla="*/ 132 f33 1"/>
                                  <a:gd name="f48" fmla="*/ 33 f34 1"/>
                                  <a:gd name="f49" fmla="*/ 185 f33 1"/>
                                  <a:gd name="f50" fmla="*/ 36 f34 1"/>
                                  <a:gd name="f51" fmla="*/ 194 f33 1"/>
                                  <a:gd name="f52" fmla="*/ 21 f34 1"/>
                                  <a:gd name="f53" fmla="*/ 161 f33 1"/>
                                  <a:gd name="f54" fmla="*/ 15 f34 1"/>
                                  <a:gd name="f55" fmla="*/ 145 f33 1"/>
                                  <a:gd name="f56" fmla="*/ 5 f34 1"/>
                                  <a:gd name="f57" fmla="*/ 81 f33 1"/>
                                  <a:gd name="f58" fmla="*/ 1 f34 1"/>
                                  <a:gd name="f59" fmla="*/ 41 f33 1"/>
                                  <a:gd name="f60" fmla="+- f35 0 f1"/>
                                  <a:gd name="f61" fmla="*/ f38 1 36"/>
                                  <a:gd name="f62" fmla="*/ f39 1 194"/>
                                  <a:gd name="f63" fmla="*/ f40 1 36"/>
                                  <a:gd name="f64" fmla="*/ f41 1 194"/>
                                  <a:gd name="f65" fmla="*/ f42 1 36"/>
                                  <a:gd name="f66" fmla="*/ f43 1 194"/>
                                  <a:gd name="f67" fmla="*/ f44 1 36"/>
                                  <a:gd name="f68" fmla="*/ f45 1 194"/>
                                  <a:gd name="f69" fmla="*/ f46 1 36"/>
                                  <a:gd name="f70" fmla="*/ f47 1 194"/>
                                  <a:gd name="f71" fmla="*/ f48 1 36"/>
                                  <a:gd name="f72" fmla="*/ f49 1 194"/>
                                  <a:gd name="f73" fmla="*/ f50 1 36"/>
                                  <a:gd name="f74" fmla="*/ f51 1 194"/>
                                  <a:gd name="f75" fmla="*/ f52 1 36"/>
                                  <a:gd name="f76" fmla="*/ f53 1 194"/>
                                  <a:gd name="f77" fmla="*/ f54 1 36"/>
                                  <a:gd name="f78" fmla="*/ f55 1 194"/>
                                  <a:gd name="f79" fmla="*/ f56 1 36"/>
                                  <a:gd name="f80" fmla="*/ f57 1 194"/>
                                  <a:gd name="f81" fmla="*/ f58 1 36"/>
                                  <a:gd name="f82" fmla="*/ f59 1 194"/>
                                  <a:gd name="f83" fmla="*/ 0 1 f36"/>
                                  <a:gd name="f84" fmla="*/ f30 1 f36"/>
                                  <a:gd name="f85" fmla="*/ 0 1 f37"/>
                                  <a:gd name="f86" fmla="*/ f31 1 f37"/>
                                  <a:gd name="f87" fmla="*/ f61 1 f36"/>
                                  <a:gd name="f88" fmla="*/ f62 1 f37"/>
                                  <a:gd name="f89" fmla="*/ f63 1 f36"/>
                                  <a:gd name="f90" fmla="*/ f64 1 f37"/>
                                  <a:gd name="f91" fmla="*/ f65 1 f36"/>
                                  <a:gd name="f92" fmla="*/ f66 1 f37"/>
                                  <a:gd name="f93" fmla="*/ f67 1 f36"/>
                                  <a:gd name="f94" fmla="*/ f68 1 f37"/>
                                  <a:gd name="f95" fmla="*/ f69 1 f36"/>
                                  <a:gd name="f96" fmla="*/ f70 1 f37"/>
                                  <a:gd name="f97" fmla="*/ f71 1 f36"/>
                                  <a:gd name="f98" fmla="*/ f72 1 f37"/>
                                  <a:gd name="f99" fmla="*/ f73 1 f36"/>
                                  <a:gd name="f100" fmla="*/ f74 1 f37"/>
                                  <a:gd name="f101" fmla="*/ f75 1 f36"/>
                                  <a:gd name="f102" fmla="*/ f76 1 f37"/>
                                  <a:gd name="f103" fmla="*/ f77 1 f36"/>
                                  <a:gd name="f104" fmla="*/ f78 1 f37"/>
                                  <a:gd name="f105" fmla="*/ f79 1 f36"/>
                                  <a:gd name="f106" fmla="*/ f80 1 f37"/>
                                  <a:gd name="f107" fmla="*/ f81 1 f36"/>
                                  <a:gd name="f108" fmla="*/ f82 1 f37"/>
                                  <a:gd name="f109" fmla="*/ f83 f27 1"/>
                                  <a:gd name="f110" fmla="*/ f84 f27 1"/>
                                  <a:gd name="f111" fmla="*/ f86 f28 1"/>
                                  <a:gd name="f112" fmla="*/ f85 f28 1"/>
                                  <a:gd name="f113" fmla="*/ f87 f27 1"/>
                                  <a:gd name="f114" fmla="*/ f88 f28 1"/>
                                  <a:gd name="f115" fmla="*/ f89 f27 1"/>
                                  <a:gd name="f116" fmla="*/ f90 f28 1"/>
                                  <a:gd name="f117" fmla="*/ f91 f27 1"/>
                                  <a:gd name="f118" fmla="*/ f92 f28 1"/>
                                  <a:gd name="f119" fmla="*/ f93 f27 1"/>
                                  <a:gd name="f120" fmla="*/ f94 f28 1"/>
                                  <a:gd name="f121" fmla="*/ f95 f27 1"/>
                                  <a:gd name="f122" fmla="*/ f96 f28 1"/>
                                  <a:gd name="f123" fmla="*/ f97 f27 1"/>
                                  <a:gd name="f124" fmla="*/ f98 f28 1"/>
                                  <a:gd name="f125" fmla="*/ f99 f27 1"/>
                                  <a:gd name="f126" fmla="*/ f100 f28 1"/>
                                  <a:gd name="f127" fmla="*/ f101 f27 1"/>
                                  <a:gd name="f128" fmla="*/ f102 f28 1"/>
                                  <a:gd name="f129" fmla="*/ f103 f27 1"/>
                                  <a:gd name="f130" fmla="*/ f104 f28 1"/>
                                  <a:gd name="f131" fmla="*/ f105 f27 1"/>
                                  <a:gd name="f132" fmla="*/ f106 f28 1"/>
                                  <a:gd name="f133" fmla="*/ f107 f27 1"/>
                                  <a:gd name="f134" fmla="*/ f108 f2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0">
                                    <a:pos x="f113" y="f114"/>
                                  </a:cxn>
                                  <a:cxn ang="f60">
                                    <a:pos x="f115" y="f116"/>
                                  </a:cxn>
                                  <a:cxn ang="f60">
                                    <a:pos x="f117" y="f118"/>
                                  </a:cxn>
                                  <a:cxn ang="f60">
                                    <a:pos x="f119" y="f120"/>
                                  </a:cxn>
                                  <a:cxn ang="f60">
                                    <a:pos x="f121" y="f122"/>
                                  </a:cxn>
                                  <a:cxn ang="f60">
                                    <a:pos x="f123" y="f124"/>
                                  </a:cxn>
                                  <a:cxn ang="f60">
                                    <a:pos x="f125" y="f126"/>
                                  </a:cxn>
                                  <a:cxn ang="f60">
                                    <a:pos x="f127" y="f128"/>
                                  </a:cxn>
                                  <a:cxn ang="f60">
                                    <a:pos x="f129" y="f130"/>
                                  </a:cxn>
                                  <a:cxn ang="f60">
                                    <a:pos x="f131" y="f132"/>
                                  </a:cxn>
                                  <a:cxn ang="f60">
                                    <a:pos x="f133" y="f134"/>
                                  </a:cxn>
                                  <a:cxn ang="f60">
                                    <a:pos x="f113" y="f114"/>
                                  </a:cxn>
                                </a:cxnLst>
                                <a:rect l="f109" t="f112" r="f110" b="f111"/>
                                <a:pathLst>
                                  <a:path w="36" h="194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61447454" name="Forma libre 29"/>
                            <wps:cNvSpPr/>
                            <wps:spPr>
                              <a:xfrm>
                                <a:off x="833366" y="5280825"/>
                                <a:ext cx="87873" cy="1805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5"/>
                                  <a:gd name="f8" fmla="val 23"/>
                                  <a:gd name="f9" fmla="+- 0 0 -90"/>
                                  <a:gd name="f10" fmla="*/ f3 1 31"/>
                                  <a:gd name="f11" fmla="*/ f4 1 65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5"/>
                                  <a:gd name="f21" fmla="*/ 0 f17 1"/>
                                  <a:gd name="f22" fmla="*/ 0 f16 1"/>
                                  <a:gd name="f23" fmla="*/ 31 f17 1"/>
                                  <a:gd name="f24" fmla="*/ 65 f16 1"/>
                                  <a:gd name="f25" fmla="*/ 23 f17 1"/>
                                  <a:gd name="f26" fmla="+- f18 0 f1"/>
                                  <a:gd name="f27" fmla="*/ f21 1 31"/>
                                  <a:gd name="f28" fmla="*/ f22 1 65"/>
                                  <a:gd name="f29" fmla="*/ f23 1 31"/>
                                  <a:gd name="f30" fmla="*/ f24 1 65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5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06945566" name="Forma libre 30"/>
                            <wps:cNvSpPr/>
                            <wps:spPr>
                              <a:xfrm>
                                <a:off x="753996" y="4666896"/>
                                <a:ext cx="19842" cy="11667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2"/>
                                  <a:gd name="f8" fmla="val 6"/>
                                  <a:gd name="f9" fmla="val 17"/>
                                  <a:gd name="f10" fmla="val 39"/>
                                  <a:gd name="f11" fmla="val 23"/>
                                  <a:gd name="f12" fmla="+- 0 0 -90"/>
                                  <a:gd name="f13" fmla="*/ f3 1 7"/>
                                  <a:gd name="f14" fmla="*/ f4 1 42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2"/>
                                  <a:gd name="f24" fmla="*/ 0 f20 1"/>
                                  <a:gd name="f25" fmla="*/ 0 f19 1"/>
                                  <a:gd name="f26" fmla="*/ 6 f20 1"/>
                                  <a:gd name="f27" fmla="*/ 17 f19 1"/>
                                  <a:gd name="f28" fmla="*/ 7 f20 1"/>
                                  <a:gd name="f29" fmla="*/ 42 f19 1"/>
                                  <a:gd name="f30" fmla="*/ 39 f19 1"/>
                                  <a:gd name="f31" fmla="*/ 23 f19 1"/>
                                  <a:gd name="f32" fmla="+- f21 0 f1"/>
                                  <a:gd name="f33" fmla="*/ f24 1 7"/>
                                  <a:gd name="f34" fmla="*/ f25 1 42"/>
                                  <a:gd name="f35" fmla="*/ f26 1 7"/>
                                  <a:gd name="f36" fmla="*/ f27 1 42"/>
                                  <a:gd name="f37" fmla="*/ f28 1 7"/>
                                  <a:gd name="f38" fmla="*/ f29 1 42"/>
                                  <a:gd name="f39" fmla="*/ f30 1 42"/>
                                  <a:gd name="f40" fmla="*/ f31 1 42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2"/>
                                  <a:gd name="f50" fmla="*/ f38 1 f23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3 1"/>
                                  <a:gd name="f62" fmla="*/ f50 f14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61" y="f62"/>
                                  </a:cxn>
                                  <a:cxn ang="f32">
                                    <a:pos x="f59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2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1850712" name="Forma libre 31"/>
                            <wps:cNvSpPr/>
                            <wps:spPr>
                              <a:xfrm>
                                <a:off x="796515" y="5133588"/>
                                <a:ext cx="127558" cy="32779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118"/>
                                  <a:gd name="f8" fmla="val 6"/>
                                  <a:gd name="f9" fmla="val 16"/>
                                  <a:gd name="f10" fmla="val 21"/>
                                  <a:gd name="f11" fmla="val 49"/>
                                  <a:gd name="f12" fmla="val 33"/>
                                  <a:gd name="f13" fmla="val 84"/>
                                  <a:gd name="f14" fmla="val 44"/>
                                  <a:gd name="f15" fmla="val 13"/>
                                  <a:gd name="f16" fmla="val 53"/>
                                  <a:gd name="f17" fmla="val 11"/>
                                  <a:gd name="f18" fmla="val 42"/>
                                  <a:gd name="f19" fmla="+- 0 0 -90"/>
                                  <a:gd name="f20" fmla="*/ f3 1 45"/>
                                  <a:gd name="f21" fmla="*/ f4 1 118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5"/>
                                  <a:gd name="f30" fmla="*/ f26 1 118"/>
                                  <a:gd name="f31" fmla="*/ 0 f27 1"/>
                                  <a:gd name="f32" fmla="*/ 0 f26 1"/>
                                  <a:gd name="f33" fmla="*/ 6 f27 1"/>
                                  <a:gd name="f34" fmla="*/ 16 f26 1"/>
                                  <a:gd name="f35" fmla="*/ 21 f27 1"/>
                                  <a:gd name="f36" fmla="*/ 49 f26 1"/>
                                  <a:gd name="f37" fmla="*/ 33 f27 1"/>
                                  <a:gd name="f38" fmla="*/ 84 f26 1"/>
                                  <a:gd name="f39" fmla="*/ 45 f27 1"/>
                                  <a:gd name="f40" fmla="*/ 118 f26 1"/>
                                  <a:gd name="f41" fmla="*/ 44 f27 1"/>
                                  <a:gd name="f42" fmla="*/ 13 f27 1"/>
                                  <a:gd name="f43" fmla="*/ 53 f26 1"/>
                                  <a:gd name="f44" fmla="*/ 11 f27 1"/>
                                  <a:gd name="f45" fmla="*/ 42 f26 1"/>
                                  <a:gd name="f46" fmla="+- f28 0 f1"/>
                                  <a:gd name="f47" fmla="*/ f31 1 45"/>
                                  <a:gd name="f48" fmla="*/ f32 1 118"/>
                                  <a:gd name="f49" fmla="*/ f33 1 45"/>
                                  <a:gd name="f50" fmla="*/ f34 1 118"/>
                                  <a:gd name="f51" fmla="*/ f35 1 45"/>
                                  <a:gd name="f52" fmla="*/ f36 1 118"/>
                                  <a:gd name="f53" fmla="*/ f37 1 45"/>
                                  <a:gd name="f54" fmla="*/ f38 1 118"/>
                                  <a:gd name="f55" fmla="*/ f39 1 45"/>
                                  <a:gd name="f56" fmla="*/ f40 1 118"/>
                                  <a:gd name="f57" fmla="*/ f41 1 45"/>
                                  <a:gd name="f58" fmla="*/ f42 1 45"/>
                                  <a:gd name="f59" fmla="*/ f43 1 118"/>
                                  <a:gd name="f60" fmla="*/ f44 1 45"/>
                                  <a:gd name="f61" fmla="*/ f45 1 118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5" h="118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 cap="flat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  <wpg:grpSp>
                          <wpg:cNvPr id="9757389" name="Grupo 7"/>
                          <wpg:cNvGrpSpPr/>
                          <wpg:grpSpPr>
                            <a:xfrm>
                              <a:off x="0" y="1076450"/>
                              <a:ext cx="2332433" cy="4384932"/>
                              <a:chOff x="0" y="0"/>
                              <a:chExt cx="2332433" cy="4384932"/>
                            </a:xfrm>
                          </wpg:grpSpPr>
                          <wps:wsp>
                            <wps:cNvPr id="1111648439" name="Forma libre 8"/>
                            <wps:cNvSpPr/>
                            <wps:spPr>
                              <a:xfrm>
                                <a:off x="101590" y="1410480"/>
                                <a:ext cx="529135" cy="186681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5"/>
                                  <a:gd name="f7" fmla="val 450"/>
                                  <a:gd name="f8" fmla="val 41"/>
                                  <a:gd name="f9" fmla="val 155"/>
                                  <a:gd name="f10" fmla="val 86"/>
                                  <a:gd name="f11" fmla="val 309"/>
                                  <a:gd name="f12" fmla="val 425"/>
                                  <a:gd name="f13" fmla="val 79"/>
                                  <a:gd name="f14" fmla="val 311"/>
                                  <a:gd name="f15" fmla="val 183"/>
                                  <a:gd name="f16" fmla="val 7"/>
                                  <a:gd name="f17" fmla="val 54"/>
                                  <a:gd name="f18" fmla="+- 0 0 -90"/>
                                  <a:gd name="f19" fmla="*/ f3 1 125"/>
                                  <a:gd name="f20" fmla="*/ f4 1 450"/>
                                  <a:gd name="f21" fmla="val f5"/>
                                  <a:gd name="f22" fmla="val f6"/>
                                  <a:gd name="f23" fmla="val f7"/>
                                  <a:gd name="f24" fmla="*/ f18 f0 1"/>
                                  <a:gd name="f25" fmla="+- f23 0 f21"/>
                                  <a:gd name="f26" fmla="+- f22 0 f21"/>
                                  <a:gd name="f27" fmla="*/ f24 1 f2"/>
                                  <a:gd name="f28" fmla="*/ f26 1 125"/>
                                  <a:gd name="f29" fmla="*/ f25 1 450"/>
                                  <a:gd name="f30" fmla="*/ 0 f26 1"/>
                                  <a:gd name="f31" fmla="*/ 0 f25 1"/>
                                  <a:gd name="f32" fmla="*/ 41 f26 1"/>
                                  <a:gd name="f33" fmla="*/ 155 f25 1"/>
                                  <a:gd name="f34" fmla="*/ 86 f26 1"/>
                                  <a:gd name="f35" fmla="*/ 309 f25 1"/>
                                  <a:gd name="f36" fmla="*/ 125 f26 1"/>
                                  <a:gd name="f37" fmla="*/ 425 f25 1"/>
                                  <a:gd name="f38" fmla="*/ 450 f25 1"/>
                                  <a:gd name="f39" fmla="*/ 79 f26 1"/>
                                  <a:gd name="f40" fmla="*/ 311 f25 1"/>
                                  <a:gd name="f41" fmla="*/ 183 f25 1"/>
                                  <a:gd name="f42" fmla="*/ 7 f26 1"/>
                                  <a:gd name="f43" fmla="*/ 54 f25 1"/>
                                  <a:gd name="f44" fmla="+- f27 0 f1"/>
                                  <a:gd name="f45" fmla="*/ f30 1 125"/>
                                  <a:gd name="f46" fmla="*/ f31 1 450"/>
                                  <a:gd name="f47" fmla="*/ f32 1 125"/>
                                  <a:gd name="f48" fmla="*/ f33 1 450"/>
                                  <a:gd name="f49" fmla="*/ f34 1 125"/>
                                  <a:gd name="f50" fmla="*/ f35 1 450"/>
                                  <a:gd name="f51" fmla="*/ f36 1 125"/>
                                  <a:gd name="f52" fmla="*/ f37 1 450"/>
                                  <a:gd name="f53" fmla="*/ f38 1 450"/>
                                  <a:gd name="f54" fmla="*/ f39 1 125"/>
                                  <a:gd name="f55" fmla="*/ f40 1 450"/>
                                  <a:gd name="f56" fmla="*/ f41 1 450"/>
                                  <a:gd name="f57" fmla="*/ f42 1 125"/>
                                  <a:gd name="f58" fmla="*/ f43 1 450"/>
                                  <a:gd name="f59" fmla="*/ 0 1 f28"/>
                                  <a:gd name="f60" fmla="*/ f22 1 f28"/>
                                  <a:gd name="f61" fmla="*/ 0 1 f29"/>
                                  <a:gd name="f62" fmla="*/ f23 1 f29"/>
                                  <a:gd name="f63" fmla="*/ f45 1 f28"/>
                                  <a:gd name="f64" fmla="*/ f46 1 f29"/>
                                  <a:gd name="f65" fmla="*/ f47 1 f28"/>
                                  <a:gd name="f66" fmla="*/ f48 1 f29"/>
                                  <a:gd name="f67" fmla="*/ f49 1 f28"/>
                                  <a:gd name="f68" fmla="*/ f50 1 f29"/>
                                  <a:gd name="f69" fmla="*/ f51 1 f28"/>
                                  <a:gd name="f70" fmla="*/ f52 1 f29"/>
                                  <a:gd name="f71" fmla="*/ f53 1 f29"/>
                                  <a:gd name="f72" fmla="*/ f54 1 f28"/>
                                  <a:gd name="f73" fmla="*/ f55 1 f29"/>
                                  <a:gd name="f74" fmla="*/ f56 1 f29"/>
                                  <a:gd name="f75" fmla="*/ f57 1 f28"/>
                                  <a:gd name="f76" fmla="*/ f58 1 f29"/>
                                  <a:gd name="f77" fmla="*/ f59 f19 1"/>
                                  <a:gd name="f78" fmla="*/ f60 f19 1"/>
                                  <a:gd name="f79" fmla="*/ f62 f20 1"/>
                                  <a:gd name="f80" fmla="*/ f61 f20 1"/>
                                  <a:gd name="f81" fmla="*/ f63 f19 1"/>
                                  <a:gd name="f82" fmla="*/ f64 f20 1"/>
                                  <a:gd name="f83" fmla="*/ f65 f19 1"/>
                                  <a:gd name="f84" fmla="*/ f66 f20 1"/>
                                  <a:gd name="f85" fmla="*/ f67 f19 1"/>
                                  <a:gd name="f86" fmla="*/ f68 f20 1"/>
                                  <a:gd name="f87" fmla="*/ f69 f19 1"/>
                                  <a:gd name="f88" fmla="*/ f70 f20 1"/>
                                  <a:gd name="f89" fmla="*/ f71 f20 1"/>
                                  <a:gd name="f90" fmla="*/ f72 f19 1"/>
                                  <a:gd name="f91" fmla="*/ f73 f20 1"/>
                                  <a:gd name="f92" fmla="*/ f74 f20 1"/>
                                  <a:gd name="f93" fmla="*/ f75 f19 1"/>
                                  <a:gd name="f94" fmla="*/ f76 f2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81" y="f82"/>
                                  </a:cxn>
                                  <a:cxn ang="f44">
                                    <a:pos x="f83" y="f84"/>
                                  </a:cxn>
                                  <a:cxn ang="f44">
                                    <a:pos x="f85" y="f86"/>
                                  </a:cxn>
                                  <a:cxn ang="f44">
                                    <a:pos x="f87" y="f88"/>
                                  </a:cxn>
                                  <a:cxn ang="f44">
                                    <a:pos x="f87" y="f89"/>
                                  </a:cxn>
                                  <a:cxn ang="f44">
                                    <a:pos x="f90" y="f91"/>
                                  </a:cxn>
                                  <a:cxn ang="f44">
                                    <a:pos x="f83" y="f92"/>
                                  </a:cxn>
                                  <a:cxn ang="f44">
                                    <a:pos x="f93" y="f94"/>
                                  </a:cxn>
                                  <a:cxn ang="f44">
                                    <a:pos x="f81" y="f82"/>
                                  </a:cxn>
                                </a:cxnLst>
                                <a:rect l="f77" t="f80" r="f78" b="f79"/>
                                <a:pathLst>
                                  <a:path w="125" h="45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531272568" name="Forma libre 9"/>
                            <wps:cNvSpPr/>
                            <wps:spPr>
                              <a:xfrm>
                                <a:off x="660361" y="3244099"/>
                                <a:ext cx="499509" cy="114083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8"/>
                                  <a:gd name="f7" fmla="val 275"/>
                                  <a:gd name="f8" fmla="val 8"/>
                                  <a:gd name="f9" fmla="val 20"/>
                                  <a:gd name="f10" fmla="val 37"/>
                                  <a:gd name="f11" fmla="val 96"/>
                                  <a:gd name="f12" fmla="val 69"/>
                                  <a:gd name="f13" fmla="val 170"/>
                                  <a:gd name="f14" fmla="val 109"/>
                                  <a:gd name="f15" fmla="val 61"/>
                                  <a:gd name="f16" fmla="val 174"/>
                                  <a:gd name="f17" fmla="val 30"/>
                                  <a:gd name="f18" fmla="val 100"/>
                                  <a:gd name="f19" fmla="val 26"/>
                                  <a:gd name="f20" fmla="+- 0 0 -90"/>
                                  <a:gd name="f21" fmla="*/ f3 1 118"/>
                                  <a:gd name="f22" fmla="*/ f4 1 275"/>
                                  <a:gd name="f23" fmla="val f5"/>
                                  <a:gd name="f24" fmla="val f6"/>
                                  <a:gd name="f25" fmla="val f7"/>
                                  <a:gd name="f26" fmla="*/ f20 f0 1"/>
                                  <a:gd name="f27" fmla="+- f25 0 f23"/>
                                  <a:gd name="f28" fmla="+- f24 0 f23"/>
                                  <a:gd name="f29" fmla="*/ f26 1 f2"/>
                                  <a:gd name="f30" fmla="*/ f28 1 118"/>
                                  <a:gd name="f31" fmla="*/ f27 1 275"/>
                                  <a:gd name="f32" fmla="*/ 0 f28 1"/>
                                  <a:gd name="f33" fmla="*/ 0 f27 1"/>
                                  <a:gd name="f34" fmla="*/ 8 f28 1"/>
                                  <a:gd name="f35" fmla="*/ 20 f27 1"/>
                                  <a:gd name="f36" fmla="*/ 37 f28 1"/>
                                  <a:gd name="f37" fmla="*/ 96 f27 1"/>
                                  <a:gd name="f38" fmla="*/ 69 f28 1"/>
                                  <a:gd name="f39" fmla="*/ 170 f27 1"/>
                                  <a:gd name="f40" fmla="*/ 118 f28 1"/>
                                  <a:gd name="f41" fmla="*/ 275 f27 1"/>
                                  <a:gd name="f42" fmla="*/ 109 f28 1"/>
                                  <a:gd name="f43" fmla="*/ 61 f28 1"/>
                                  <a:gd name="f44" fmla="*/ 174 f27 1"/>
                                  <a:gd name="f45" fmla="*/ 30 f28 1"/>
                                  <a:gd name="f46" fmla="*/ 100 f27 1"/>
                                  <a:gd name="f47" fmla="*/ 26 f27 1"/>
                                  <a:gd name="f48" fmla="+- f29 0 f1"/>
                                  <a:gd name="f49" fmla="*/ f32 1 118"/>
                                  <a:gd name="f50" fmla="*/ f33 1 275"/>
                                  <a:gd name="f51" fmla="*/ f34 1 118"/>
                                  <a:gd name="f52" fmla="*/ f35 1 275"/>
                                  <a:gd name="f53" fmla="*/ f36 1 118"/>
                                  <a:gd name="f54" fmla="*/ f37 1 275"/>
                                  <a:gd name="f55" fmla="*/ f38 1 118"/>
                                  <a:gd name="f56" fmla="*/ f39 1 275"/>
                                  <a:gd name="f57" fmla="*/ f40 1 118"/>
                                  <a:gd name="f58" fmla="*/ f41 1 275"/>
                                  <a:gd name="f59" fmla="*/ f42 1 118"/>
                                  <a:gd name="f60" fmla="*/ f43 1 118"/>
                                  <a:gd name="f61" fmla="*/ f44 1 275"/>
                                  <a:gd name="f62" fmla="*/ f45 1 118"/>
                                  <a:gd name="f63" fmla="*/ f46 1 275"/>
                                  <a:gd name="f64" fmla="*/ f47 1 275"/>
                                  <a:gd name="f65" fmla="*/ 0 1 f30"/>
                                  <a:gd name="f66" fmla="*/ f24 1 f30"/>
                                  <a:gd name="f67" fmla="*/ 0 1 f31"/>
                                  <a:gd name="f68" fmla="*/ f25 1 f31"/>
                                  <a:gd name="f69" fmla="*/ f49 1 f30"/>
                                  <a:gd name="f70" fmla="*/ f50 1 f31"/>
                                  <a:gd name="f71" fmla="*/ f51 1 f30"/>
                                  <a:gd name="f72" fmla="*/ f52 1 f31"/>
                                  <a:gd name="f73" fmla="*/ f53 1 f30"/>
                                  <a:gd name="f74" fmla="*/ f54 1 f31"/>
                                  <a:gd name="f75" fmla="*/ f55 1 f30"/>
                                  <a:gd name="f76" fmla="*/ f56 1 f31"/>
                                  <a:gd name="f77" fmla="*/ f57 1 f30"/>
                                  <a:gd name="f78" fmla="*/ f58 1 f31"/>
                                  <a:gd name="f79" fmla="*/ f59 1 f30"/>
                                  <a:gd name="f80" fmla="*/ f60 1 f30"/>
                                  <a:gd name="f81" fmla="*/ f61 1 f31"/>
                                  <a:gd name="f82" fmla="*/ f62 1 f30"/>
                                  <a:gd name="f83" fmla="*/ f63 1 f31"/>
                                  <a:gd name="f84" fmla="*/ f64 1 f31"/>
                                  <a:gd name="f85" fmla="*/ f65 f21 1"/>
                                  <a:gd name="f86" fmla="*/ f66 f21 1"/>
                                  <a:gd name="f87" fmla="*/ f68 f22 1"/>
                                  <a:gd name="f88" fmla="*/ f67 f22 1"/>
                                  <a:gd name="f89" fmla="*/ f69 f21 1"/>
                                  <a:gd name="f90" fmla="*/ f70 f22 1"/>
                                  <a:gd name="f91" fmla="*/ f71 f21 1"/>
                                  <a:gd name="f92" fmla="*/ f72 f22 1"/>
                                  <a:gd name="f93" fmla="*/ f73 f21 1"/>
                                  <a:gd name="f94" fmla="*/ f74 f22 1"/>
                                  <a:gd name="f95" fmla="*/ f75 f21 1"/>
                                  <a:gd name="f96" fmla="*/ f76 f22 1"/>
                                  <a:gd name="f97" fmla="*/ f77 f21 1"/>
                                  <a:gd name="f98" fmla="*/ f78 f22 1"/>
                                  <a:gd name="f99" fmla="*/ f79 f21 1"/>
                                  <a:gd name="f100" fmla="*/ f80 f21 1"/>
                                  <a:gd name="f101" fmla="*/ f81 f22 1"/>
                                  <a:gd name="f102" fmla="*/ f82 f21 1"/>
                                  <a:gd name="f103" fmla="*/ f83 f22 1"/>
                                  <a:gd name="f104" fmla="*/ f84 f2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8">
                                    <a:pos x="f89" y="f90"/>
                                  </a:cxn>
                                  <a:cxn ang="f48">
                                    <a:pos x="f91" y="f92"/>
                                  </a:cxn>
                                  <a:cxn ang="f48">
                                    <a:pos x="f93" y="f94"/>
                                  </a:cxn>
                                  <a:cxn ang="f48">
                                    <a:pos x="f95" y="f96"/>
                                  </a:cxn>
                                  <a:cxn ang="f48">
                                    <a:pos x="f97" y="f98"/>
                                  </a:cxn>
                                  <a:cxn ang="f48">
                                    <a:pos x="f99" y="f98"/>
                                  </a:cxn>
                                  <a:cxn ang="f48">
                                    <a:pos x="f100" y="f101"/>
                                  </a:cxn>
                                  <a:cxn ang="f48">
                                    <a:pos x="f102" y="f103"/>
                                  </a:cxn>
                                  <a:cxn ang="f48">
                                    <a:pos x="f89" y="f104"/>
                                  </a:cxn>
                                  <a:cxn ang="f48">
                                    <a:pos x="f89" y="f90"/>
                                  </a:cxn>
                                </a:cxnLst>
                                <a:rect l="f85" t="f88" r="f86" b="f87"/>
                                <a:pathLst>
                                  <a:path w="118" h="27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1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70093043" name="Forma libre 10"/>
                            <wps:cNvSpPr/>
                            <wps:spPr>
                              <a:xfrm>
                                <a:off x="0" y="941704"/>
                                <a:ext cx="84664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0"/>
                                  <a:gd name="f7" fmla="val 121"/>
                                  <a:gd name="f8" fmla="val 16"/>
                                  <a:gd name="f9" fmla="val 72"/>
                                  <a:gd name="f10" fmla="val 18"/>
                                  <a:gd name="f11" fmla="val 112"/>
                                  <a:gd name="f12" fmla="val 31"/>
                                  <a:gd name="f13" fmla="+- 0 0 -90"/>
                                  <a:gd name="f14" fmla="*/ f3 1 20"/>
                                  <a:gd name="f15" fmla="*/ f4 1 121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20"/>
                                  <a:gd name="f24" fmla="*/ f20 1 121"/>
                                  <a:gd name="f25" fmla="*/ 0 f21 1"/>
                                  <a:gd name="f26" fmla="*/ 0 f20 1"/>
                                  <a:gd name="f27" fmla="*/ 16 f21 1"/>
                                  <a:gd name="f28" fmla="*/ 72 f20 1"/>
                                  <a:gd name="f29" fmla="*/ 20 f21 1"/>
                                  <a:gd name="f30" fmla="*/ 121 f20 1"/>
                                  <a:gd name="f31" fmla="*/ 18 f21 1"/>
                                  <a:gd name="f32" fmla="*/ 112 f20 1"/>
                                  <a:gd name="f33" fmla="*/ 31 f20 1"/>
                                  <a:gd name="f34" fmla="+- f22 0 f1"/>
                                  <a:gd name="f35" fmla="*/ f25 1 20"/>
                                  <a:gd name="f36" fmla="*/ f26 1 121"/>
                                  <a:gd name="f37" fmla="*/ f27 1 20"/>
                                  <a:gd name="f38" fmla="*/ f28 1 121"/>
                                  <a:gd name="f39" fmla="*/ f29 1 20"/>
                                  <a:gd name="f40" fmla="*/ f30 1 121"/>
                                  <a:gd name="f41" fmla="*/ f31 1 20"/>
                                  <a:gd name="f42" fmla="*/ f32 1 121"/>
                                  <a:gd name="f43" fmla="*/ f33 1 121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3"/>
                                  <a:gd name="f53" fmla="*/ f40 1 f24"/>
                                  <a:gd name="f54" fmla="*/ f41 1 f23"/>
                                  <a:gd name="f55" fmla="*/ f42 1 f24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  <a:gd name="f67" fmla="*/ f54 f14 1"/>
                                  <a:gd name="f68" fmla="*/ f55 f15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5" y="f66"/>
                                  </a:cxn>
                                  <a:cxn ang="f34">
                                    <a:pos x="f67" y="f68"/>
                                  </a:cxn>
                                  <a:cxn ang="f34">
                                    <a:pos x="f61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20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5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740716435" name="Forma libre 12"/>
                            <wps:cNvSpPr/>
                            <wps:spPr>
                              <a:xfrm>
                                <a:off x="84664" y="1443664"/>
                                <a:ext cx="668828" cy="26674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8"/>
                                  <a:gd name="f7" fmla="val 643"/>
                                  <a:gd name="f8" fmla="val 11"/>
                                  <a:gd name="f9" fmla="val 46"/>
                                  <a:gd name="f10" fmla="val 22"/>
                                  <a:gd name="f11" fmla="val 129"/>
                                  <a:gd name="f12" fmla="val 36"/>
                                  <a:gd name="f13" fmla="val 211"/>
                                  <a:gd name="f14" fmla="val 55"/>
                                  <a:gd name="f15" fmla="val 301"/>
                                  <a:gd name="f16" fmla="val 76"/>
                                  <a:gd name="f17" fmla="val 389"/>
                                  <a:gd name="f18" fmla="val 103"/>
                                  <a:gd name="f19" fmla="val 476"/>
                                  <a:gd name="f20" fmla="val 123"/>
                                  <a:gd name="f21" fmla="val 533"/>
                                  <a:gd name="f22" fmla="val 144"/>
                                  <a:gd name="f23" fmla="val 588"/>
                                  <a:gd name="f24" fmla="val 155"/>
                                  <a:gd name="f25" fmla="val 632"/>
                                  <a:gd name="f26" fmla="val 142"/>
                                  <a:gd name="f27" fmla="val 608"/>
                                  <a:gd name="f28" fmla="val 118"/>
                                  <a:gd name="f29" fmla="val 544"/>
                                  <a:gd name="f30" fmla="val 95"/>
                                  <a:gd name="f31" fmla="val 478"/>
                                  <a:gd name="f32" fmla="val 69"/>
                                  <a:gd name="f33" fmla="val 391"/>
                                  <a:gd name="f34" fmla="val 47"/>
                                  <a:gd name="f35" fmla="val 302"/>
                                  <a:gd name="f36" fmla="val 29"/>
                                  <a:gd name="f37" fmla="val 212"/>
                                  <a:gd name="f38" fmla="val 13"/>
                                  <a:gd name="f39" fmla="val 107"/>
                                  <a:gd name="f40" fmla="+- 0 0 -90"/>
                                  <a:gd name="f41" fmla="*/ f3 1 158"/>
                                  <a:gd name="f42" fmla="*/ f4 1 643"/>
                                  <a:gd name="f43" fmla="val f5"/>
                                  <a:gd name="f44" fmla="val f6"/>
                                  <a:gd name="f45" fmla="val f7"/>
                                  <a:gd name="f46" fmla="*/ f40 f0 1"/>
                                  <a:gd name="f47" fmla="+- f45 0 f43"/>
                                  <a:gd name="f48" fmla="+- f44 0 f43"/>
                                  <a:gd name="f49" fmla="*/ f46 1 f2"/>
                                  <a:gd name="f50" fmla="*/ f48 1 158"/>
                                  <a:gd name="f51" fmla="*/ f47 1 643"/>
                                  <a:gd name="f52" fmla="*/ 0 f48 1"/>
                                  <a:gd name="f53" fmla="*/ 0 f47 1"/>
                                  <a:gd name="f54" fmla="*/ 11 f48 1"/>
                                  <a:gd name="f55" fmla="*/ 46 f47 1"/>
                                  <a:gd name="f56" fmla="*/ 22 f48 1"/>
                                  <a:gd name="f57" fmla="*/ 129 f47 1"/>
                                  <a:gd name="f58" fmla="*/ 36 f48 1"/>
                                  <a:gd name="f59" fmla="*/ 211 f47 1"/>
                                  <a:gd name="f60" fmla="*/ 55 f48 1"/>
                                  <a:gd name="f61" fmla="*/ 301 f47 1"/>
                                  <a:gd name="f62" fmla="*/ 76 f48 1"/>
                                  <a:gd name="f63" fmla="*/ 389 f47 1"/>
                                  <a:gd name="f64" fmla="*/ 103 f48 1"/>
                                  <a:gd name="f65" fmla="*/ 476 f47 1"/>
                                  <a:gd name="f66" fmla="*/ 123 f48 1"/>
                                  <a:gd name="f67" fmla="*/ 533 f47 1"/>
                                  <a:gd name="f68" fmla="*/ 144 f48 1"/>
                                  <a:gd name="f69" fmla="*/ 588 f47 1"/>
                                  <a:gd name="f70" fmla="*/ 155 f48 1"/>
                                  <a:gd name="f71" fmla="*/ 632 f47 1"/>
                                  <a:gd name="f72" fmla="*/ 158 f48 1"/>
                                  <a:gd name="f73" fmla="*/ 643 f47 1"/>
                                  <a:gd name="f74" fmla="*/ 142 f48 1"/>
                                  <a:gd name="f75" fmla="*/ 608 f47 1"/>
                                  <a:gd name="f76" fmla="*/ 118 f48 1"/>
                                  <a:gd name="f77" fmla="*/ 544 f47 1"/>
                                  <a:gd name="f78" fmla="*/ 95 f48 1"/>
                                  <a:gd name="f79" fmla="*/ 478 f47 1"/>
                                  <a:gd name="f80" fmla="*/ 69 f48 1"/>
                                  <a:gd name="f81" fmla="*/ 391 f47 1"/>
                                  <a:gd name="f82" fmla="*/ 47 f48 1"/>
                                  <a:gd name="f83" fmla="*/ 302 f47 1"/>
                                  <a:gd name="f84" fmla="*/ 29 f48 1"/>
                                  <a:gd name="f85" fmla="*/ 212 f47 1"/>
                                  <a:gd name="f86" fmla="*/ 13 f48 1"/>
                                  <a:gd name="f87" fmla="*/ 107 f47 1"/>
                                  <a:gd name="f88" fmla="+- f49 0 f1"/>
                                  <a:gd name="f89" fmla="*/ f52 1 158"/>
                                  <a:gd name="f90" fmla="*/ f53 1 643"/>
                                  <a:gd name="f91" fmla="*/ f54 1 158"/>
                                  <a:gd name="f92" fmla="*/ f55 1 643"/>
                                  <a:gd name="f93" fmla="*/ f56 1 158"/>
                                  <a:gd name="f94" fmla="*/ f57 1 643"/>
                                  <a:gd name="f95" fmla="*/ f58 1 158"/>
                                  <a:gd name="f96" fmla="*/ f59 1 643"/>
                                  <a:gd name="f97" fmla="*/ f60 1 158"/>
                                  <a:gd name="f98" fmla="*/ f61 1 643"/>
                                  <a:gd name="f99" fmla="*/ f62 1 158"/>
                                  <a:gd name="f100" fmla="*/ f63 1 643"/>
                                  <a:gd name="f101" fmla="*/ f64 1 158"/>
                                  <a:gd name="f102" fmla="*/ f65 1 643"/>
                                  <a:gd name="f103" fmla="*/ f66 1 158"/>
                                  <a:gd name="f104" fmla="*/ f67 1 643"/>
                                  <a:gd name="f105" fmla="*/ f68 1 158"/>
                                  <a:gd name="f106" fmla="*/ f69 1 643"/>
                                  <a:gd name="f107" fmla="*/ f70 1 158"/>
                                  <a:gd name="f108" fmla="*/ f71 1 643"/>
                                  <a:gd name="f109" fmla="*/ f72 1 158"/>
                                  <a:gd name="f110" fmla="*/ f73 1 643"/>
                                  <a:gd name="f111" fmla="*/ f74 1 158"/>
                                  <a:gd name="f112" fmla="*/ f75 1 643"/>
                                  <a:gd name="f113" fmla="*/ f76 1 158"/>
                                  <a:gd name="f114" fmla="*/ f77 1 643"/>
                                  <a:gd name="f115" fmla="*/ f78 1 158"/>
                                  <a:gd name="f116" fmla="*/ f79 1 643"/>
                                  <a:gd name="f117" fmla="*/ f80 1 158"/>
                                  <a:gd name="f118" fmla="*/ f81 1 643"/>
                                  <a:gd name="f119" fmla="*/ f82 1 158"/>
                                  <a:gd name="f120" fmla="*/ f83 1 643"/>
                                  <a:gd name="f121" fmla="*/ f84 1 158"/>
                                  <a:gd name="f122" fmla="*/ f85 1 643"/>
                                  <a:gd name="f123" fmla="*/ f86 1 158"/>
                                  <a:gd name="f124" fmla="*/ f87 1 643"/>
                                  <a:gd name="f125" fmla="*/ 0 1 f50"/>
                                  <a:gd name="f126" fmla="*/ f44 1 f50"/>
                                  <a:gd name="f127" fmla="*/ 0 1 f51"/>
                                  <a:gd name="f128" fmla="*/ f45 1 f51"/>
                                  <a:gd name="f129" fmla="*/ f89 1 f50"/>
                                  <a:gd name="f130" fmla="*/ f90 1 f51"/>
                                  <a:gd name="f131" fmla="*/ f91 1 f50"/>
                                  <a:gd name="f132" fmla="*/ f92 1 f51"/>
                                  <a:gd name="f133" fmla="*/ f93 1 f50"/>
                                  <a:gd name="f134" fmla="*/ f94 1 f51"/>
                                  <a:gd name="f135" fmla="*/ f95 1 f50"/>
                                  <a:gd name="f136" fmla="*/ f96 1 f51"/>
                                  <a:gd name="f137" fmla="*/ f97 1 f50"/>
                                  <a:gd name="f138" fmla="*/ f98 1 f51"/>
                                  <a:gd name="f139" fmla="*/ f99 1 f50"/>
                                  <a:gd name="f140" fmla="*/ f100 1 f51"/>
                                  <a:gd name="f141" fmla="*/ f101 1 f50"/>
                                  <a:gd name="f142" fmla="*/ f102 1 f51"/>
                                  <a:gd name="f143" fmla="*/ f103 1 f50"/>
                                  <a:gd name="f144" fmla="*/ f104 1 f51"/>
                                  <a:gd name="f145" fmla="*/ f105 1 f50"/>
                                  <a:gd name="f146" fmla="*/ f106 1 f51"/>
                                  <a:gd name="f147" fmla="*/ f107 1 f50"/>
                                  <a:gd name="f148" fmla="*/ f108 1 f51"/>
                                  <a:gd name="f149" fmla="*/ f109 1 f50"/>
                                  <a:gd name="f150" fmla="*/ f110 1 f51"/>
                                  <a:gd name="f151" fmla="*/ f111 1 f50"/>
                                  <a:gd name="f152" fmla="*/ f112 1 f51"/>
                                  <a:gd name="f153" fmla="*/ f113 1 f50"/>
                                  <a:gd name="f154" fmla="*/ f114 1 f51"/>
                                  <a:gd name="f155" fmla="*/ f115 1 f50"/>
                                  <a:gd name="f156" fmla="*/ f116 1 f51"/>
                                  <a:gd name="f157" fmla="*/ f117 1 f50"/>
                                  <a:gd name="f158" fmla="*/ f118 1 f51"/>
                                  <a:gd name="f159" fmla="*/ f119 1 f50"/>
                                  <a:gd name="f160" fmla="*/ f120 1 f51"/>
                                  <a:gd name="f161" fmla="*/ f121 1 f50"/>
                                  <a:gd name="f162" fmla="*/ f122 1 f51"/>
                                  <a:gd name="f163" fmla="*/ f123 1 f50"/>
                                  <a:gd name="f164" fmla="*/ f124 1 f51"/>
                                  <a:gd name="f165" fmla="*/ f125 f41 1"/>
                                  <a:gd name="f166" fmla="*/ f126 f41 1"/>
                                  <a:gd name="f167" fmla="*/ f128 f42 1"/>
                                  <a:gd name="f168" fmla="*/ f127 f42 1"/>
                                  <a:gd name="f169" fmla="*/ f129 f41 1"/>
                                  <a:gd name="f170" fmla="*/ f130 f42 1"/>
                                  <a:gd name="f171" fmla="*/ f131 f41 1"/>
                                  <a:gd name="f172" fmla="*/ f132 f42 1"/>
                                  <a:gd name="f173" fmla="*/ f133 f41 1"/>
                                  <a:gd name="f174" fmla="*/ f134 f42 1"/>
                                  <a:gd name="f175" fmla="*/ f135 f41 1"/>
                                  <a:gd name="f176" fmla="*/ f136 f42 1"/>
                                  <a:gd name="f177" fmla="*/ f137 f41 1"/>
                                  <a:gd name="f178" fmla="*/ f138 f42 1"/>
                                  <a:gd name="f179" fmla="*/ f139 f41 1"/>
                                  <a:gd name="f180" fmla="*/ f140 f42 1"/>
                                  <a:gd name="f181" fmla="*/ f141 f41 1"/>
                                  <a:gd name="f182" fmla="*/ f142 f42 1"/>
                                  <a:gd name="f183" fmla="*/ f143 f41 1"/>
                                  <a:gd name="f184" fmla="*/ f144 f42 1"/>
                                  <a:gd name="f185" fmla="*/ f145 f41 1"/>
                                  <a:gd name="f186" fmla="*/ f146 f42 1"/>
                                  <a:gd name="f187" fmla="*/ f147 f41 1"/>
                                  <a:gd name="f188" fmla="*/ f148 f42 1"/>
                                  <a:gd name="f189" fmla="*/ f149 f41 1"/>
                                  <a:gd name="f190" fmla="*/ f150 f42 1"/>
                                  <a:gd name="f191" fmla="*/ f151 f41 1"/>
                                  <a:gd name="f192" fmla="*/ f152 f42 1"/>
                                  <a:gd name="f193" fmla="*/ f153 f41 1"/>
                                  <a:gd name="f194" fmla="*/ f154 f42 1"/>
                                  <a:gd name="f195" fmla="*/ f155 f41 1"/>
                                  <a:gd name="f196" fmla="*/ f156 f42 1"/>
                                  <a:gd name="f197" fmla="*/ f157 f41 1"/>
                                  <a:gd name="f198" fmla="*/ f158 f42 1"/>
                                  <a:gd name="f199" fmla="*/ f159 f41 1"/>
                                  <a:gd name="f200" fmla="*/ f160 f42 1"/>
                                  <a:gd name="f201" fmla="*/ f161 f41 1"/>
                                  <a:gd name="f202" fmla="*/ f162 f42 1"/>
                                  <a:gd name="f203" fmla="*/ f163 f41 1"/>
                                  <a:gd name="f204" fmla="*/ f164 f4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8">
                                    <a:pos x="f169" y="f170"/>
                                  </a:cxn>
                                  <a:cxn ang="f88">
                                    <a:pos x="f171" y="f172"/>
                                  </a:cxn>
                                  <a:cxn ang="f88">
                                    <a:pos x="f173" y="f174"/>
                                  </a:cxn>
                                  <a:cxn ang="f88">
                                    <a:pos x="f175" y="f176"/>
                                  </a:cxn>
                                  <a:cxn ang="f88">
                                    <a:pos x="f177" y="f178"/>
                                  </a:cxn>
                                  <a:cxn ang="f88">
                                    <a:pos x="f179" y="f180"/>
                                  </a:cxn>
                                  <a:cxn ang="f88">
                                    <a:pos x="f181" y="f182"/>
                                  </a:cxn>
                                  <a:cxn ang="f88">
                                    <a:pos x="f183" y="f184"/>
                                  </a:cxn>
                                  <a:cxn ang="f88">
                                    <a:pos x="f185" y="f186"/>
                                  </a:cxn>
                                  <a:cxn ang="f88">
                                    <a:pos x="f187" y="f188"/>
                                  </a:cxn>
                                  <a:cxn ang="f88">
                                    <a:pos x="f189" y="f190"/>
                                  </a:cxn>
                                  <a:cxn ang="f88">
                                    <a:pos x="f191" y="f192"/>
                                  </a:cxn>
                                  <a:cxn ang="f88">
                                    <a:pos x="f193" y="f194"/>
                                  </a:cxn>
                                  <a:cxn ang="f88">
                                    <a:pos x="f195" y="f196"/>
                                  </a:cxn>
                                  <a:cxn ang="f88">
                                    <a:pos x="f197" y="f198"/>
                                  </a:cxn>
                                  <a:cxn ang="f88">
                                    <a:pos x="f199" y="f200"/>
                                  </a:cxn>
                                  <a:cxn ang="f88">
                                    <a:pos x="f201" y="f202"/>
                                  </a:cxn>
                                  <a:cxn ang="f88">
                                    <a:pos x="f203" y="f204"/>
                                  </a:cxn>
                                  <a:cxn ang="f88">
                                    <a:pos x="f169" y="f170"/>
                                  </a:cxn>
                                </a:cxnLst>
                                <a:rect l="f165" t="f168" r="f166" b="f167"/>
                                <a:pathLst>
                                  <a:path w="158" h="64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117077659" name="Forma libre 13"/>
                            <wps:cNvSpPr/>
                            <wps:spPr>
                              <a:xfrm>
                                <a:off x="787353" y="4090386"/>
                                <a:ext cx="139692" cy="29454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71"/>
                                  <a:gd name="f8" fmla="val 24"/>
                                  <a:gd name="f9" fmla="val 11"/>
                                  <a:gd name="f10" fmla="val 36"/>
                                  <a:gd name="f11" fmla="+- 0 0 -90"/>
                                  <a:gd name="f12" fmla="*/ f3 1 33"/>
                                  <a:gd name="f13" fmla="*/ f4 1 71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71"/>
                                  <a:gd name="f23" fmla="*/ 0 f19 1"/>
                                  <a:gd name="f24" fmla="*/ 0 f18 1"/>
                                  <a:gd name="f25" fmla="*/ 33 f19 1"/>
                                  <a:gd name="f26" fmla="*/ 71 f18 1"/>
                                  <a:gd name="f27" fmla="*/ 24 f19 1"/>
                                  <a:gd name="f28" fmla="*/ 11 f19 1"/>
                                  <a:gd name="f29" fmla="*/ 36 f18 1"/>
                                  <a:gd name="f30" fmla="+- f20 0 f1"/>
                                  <a:gd name="f31" fmla="*/ f23 1 33"/>
                                  <a:gd name="f32" fmla="*/ f24 1 71"/>
                                  <a:gd name="f33" fmla="*/ f25 1 33"/>
                                  <a:gd name="f34" fmla="*/ f26 1 71"/>
                                  <a:gd name="f35" fmla="*/ f27 1 33"/>
                                  <a:gd name="f36" fmla="*/ f28 1 33"/>
                                  <a:gd name="f37" fmla="*/ f29 1 71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71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388703538" name="Forma libre 14"/>
                            <wps:cNvSpPr/>
                            <wps:spPr>
                              <a:xfrm>
                                <a:off x="67730" y="1240393"/>
                                <a:ext cx="63495" cy="3941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5"/>
                                  <a:gd name="f8" fmla="val 8"/>
                                  <a:gd name="f9" fmla="val 37"/>
                                  <a:gd name="f10" fmla="val 41"/>
                                  <a:gd name="f11" fmla="val 4"/>
                                  <a:gd name="f12" fmla="val 49"/>
                                  <a:gd name="f13" fmla="+- 0 0 -90"/>
                                  <a:gd name="f14" fmla="*/ f3 1 15"/>
                                  <a:gd name="f15" fmla="*/ f4 1 95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5"/>
                                  <a:gd name="f25" fmla="*/ 0 f21 1"/>
                                  <a:gd name="f26" fmla="*/ 0 f20 1"/>
                                  <a:gd name="f27" fmla="*/ 8 f21 1"/>
                                  <a:gd name="f28" fmla="*/ 37 f20 1"/>
                                  <a:gd name="f29" fmla="*/ 41 f20 1"/>
                                  <a:gd name="f30" fmla="*/ 15 f21 1"/>
                                  <a:gd name="f31" fmla="*/ 95 f20 1"/>
                                  <a:gd name="f32" fmla="*/ 4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5"/>
                                  <a:gd name="f37" fmla="*/ f27 1 15"/>
                                  <a:gd name="f38" fmla="*/ f28 1 95"/>
                                  <a:gd name="f39" fmla="*/ f29 1 95"/>
                                  <a:gd name="f40" fmla="*/ f30 1 15"/>
                                  <a:gd name="f41" fmla="*/ f31 1 95"/>
                                  <a:gd name="f42" fmla="*/ f32 1 15"/>
                                  <a:gd name="f43" fmla="*/ f33 1 95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83490232" name="Forma libre 15"/>
                            <wps:cNvSpPr/>
                            <wps:spPr>
                              <a:xfrm>
                                <a:off x="630726" y="0"/>
                                <a:ext cx="1701707" cy="324409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02"/>
                                  <a:gd name="f7" fmla="val 782"/>
                                  <a:gd name="f8" fmla="val 1"/>
                                  <a:gd name="f9" fmla="val 363"/>
                                  <a:gd name="f10" fmla="val 39"/>
                                  <a:gd name="f11" fmla="val 325"/>
                                  <a:gd name="f12" fmla="val 79"/>
                                  <a:gd name="f13" fmla="val 290"/>
                                  <a:gd name="f14" fmla="val 121"/>
                                  <a:gd name="f15" fmla="val 255"/>
                                  <a:gd name="f16" fmla="val 164"/>
                                  <a:gd name="f17" fmla="val 211"/>
                                  <a:gd name="f18" fmla="val 222"/>
                                  <a:gd name="f19" fmla="val 171"/>
                                  <a:gd name="f20" fmla="val 284"/>
                                  <a:gd name="f21" fmla="val 133"/>
                                  <a:gd name="f22" fmla="val 346"/>
                                  <a:gd name="f23" fmla="val 100"/>
                                  <a:gd name="f24" fmla="val 411"/>
                                  <a:gd name="f25" fmla="val 71"/>
                                  <a:gd name="f26" fmla="val 478"/>
                                  <a:gd name="f27" fmla="val 45"/>
                                  <a:gd name="f28" fmla="val 546"/>
                                  <a:gd name="f29" fmla="val 27"/>
                                  <a:gd name="f30" fmla="val 617"/>
                                  <a:gd name="f31" fmla="val 13"/>
                                  <a:gd name="f32" fmla="val 689"/>
                                  <a:gd name="f33" fmla="val 7"/>
                                  <a:gd name="f34" fmla="val 761"/>
                                  <a:gd name="f35" fmla="val 765"/>
                                  <a:gd name="f36" fmla="val 688"/>
                                  <a:gd name="f37" fmla="val 21"/>
                                  <a:gd name="f38" fmla="val 616"/>
                                  <a:gd name="f39" fmla="val 40"/>
                                  <a:gd name="f40" fmla="val 545"/>
                                  <a:gd name="f41" fmla="val 66"/>
                                  <a:gd name="f42" fmla="val 475"/>
                                  <a:gd name="f43" fmla="val 95"/>
                                  <a:gd name="f44" fmla="val 409"/>
                                  <a:gd name="f45" fmla="val 130"/>
                                  <a:gd name="f46" fmla="val 343"/>
                                  <a:gd name="f47" fmla="val 167"/>
                                  <a:gd name="f48" fmla="val 281"/>
                                  <a:gd name="f49" fmla="val 209"/>
                                  <a:gd name="f50" fmla="val 220"/>
                                  <a:gd name="f51" fmla="val 253"/>
                                  <a:gd name="f52" fmla="val 163"/>
                                  <a:gd name="f53" fmla="val 287"/>
                                  <a:gd name="f54" fmla="val 120"/>
                                  <a:gd name="f55" fmla="val 324"/>
                                  <a:gd name="f56" fmla="val 78"/>
                                  <a:gd name="f57" fmla="val 362"/>
                                  <a:gd name="f58" fmla="val 38"/>
                                  <a:gd name="f59" fmla="+- 0 0 -90"/>
                                  <a:gd name="f60" fmla="*/ f3 1 402"/>
                                  <a:gd name="f61" fmla="*/ f4 1 782"/>
                                  <a:gd name="f62" fmla="val f5"/>
                                  <a:gd name="f63" fmla="val f6"/>
                                  <a:gd name="f64" fmla="val f7"/>
                                  <a:gd name="f65" fmla="*/ f59 f0 1"/>
                                  <a:gd name="f66" fmla="+- f64 0 f62"/>
                                  <a:gd name="f67" fmla="+- f63 0 f62"/>
                                  <a:gd name="f68" fmla="*/ f65 1 f2"/>
                                  <a:gd name="f69" fmla="*/ f67 1 402"/>
                                  <a:gd name="f70" fmla="*/ f66 1 782"/>
                                  <a:gd name="f71" fmla="*/ 402 f67 1"/>
                                  <a:gd name="f72" fmla="*/ 0 f66 1"/>
                                  <a:gd name="f73" fmla="*/ 1 f66 1"/>
                                  <a:gd name="f74" fmla="*/ 363 f67 1"/>
                                  <a:gd name="f75" fmla="*/ 39 f66 1"/>
                                  <a:gd name="f76" fmla="*/ 325 f67 1"/>
                                  <a:gd name="f77" fmla="*/ 79 f66 1"/>
                                  <a:gd name="f78" fmla="*/ 290 f67 1"/>
                                  <a:gd name="f79" fmla="*/ 121 f66 1"/>
                                  <a:gd name="f80" fmla="*/ 255 f67 1"/>
                                  <a:gd name="f81" fmla="*/ 164 f66 1"/>
                                  <a:gd name="f82" fmla="*/ 211 f67 1"/>
                                  <a:gd name="f83" fmla="*/ 222 f66 1"/>
                                  <a:gd name="f84" fmla="*/ 171 f67 1"/>
                                  <a:gd name="f85" fmla="*/ 284 f66 1"/>
                                  <a:gd name="f86" fmla="*/ 133 f67 1"/>
                                  <a:gd name="f87" fmla="*/ 346 f66 1"/>
                                  <a:gd name="f88" fmla="*/ 100 f67 1"/>
                                  <a:gd name="f89" fmla="*/ 411 f66 1"/>
                                  <a:gd name="f90" fmla="*/ 71 f67 1"/>
                                  <a:gd name="f91" fmla="*/ 478 f66 1"/>
                                  <a:gd name="f92" fmla="*/ 45 f67 1"/>
                                  <a:gd name="f93" fmla="*/ 546 f66 1"/>
                                  <a:gd name="f94" fmla="*/ 27 f67 1"/>
                                  <a:gd name="f95" fmla="*/ 617 f66 1"/>
                                  <a:gd name="f96" fmla="*/ 13 f67 1"/>
                                  <a:gd name="f97" fmla="*/ 689 f66 1"/>
                                  <a:gd name="f98" fmla="*/ 7 f67 1"/>
                                  <a:gd name="f99" fmla="*/ 761 f66 1"/>
                                  <a:gd name="f100" fmla="*/ 782 f66 1"/>
                                  <a:gd name="f101" fmla="*/ 0 f67 1"/>
                                  <a:gd name="f102" fmla="*/ 765 f66 1"/>
                                  <a:gd name="f103" fmla="*/ 1 f67 1"/>
                                  <a:gd name="f104" fmla="*/ 688 f66 1"/>
                                  <a:gd name="f105" fmla="*/ 21 f67 1"/>
                                  <a:gd name="f106" fmla="*/ 616 f66 1"/>
                                  <a:gd name="f107" fmla="*/ 40 f67 1"/>
                                  <a:gd name="f108" fmla="*/ 545 f66 1"/>
                                  <a:gd name="f109" fmla="*/ 66 f67 1"/>
                                  <a:gd name="f110" fmla="*/ 475 f66 1"/>
                                  <a:gd name="f111" fmla="*/ 95 f67 1"/>
                                  <a:gd name="f112" fmla="*/ 409 f66 1"/>
                                  <a:gd name="f113" fmla="*/ 130 f67 1"/>
                                  <a:gd name="f114" fmla="*/ 343 f66 1"/>
                                  <a:gd name="f115" fmla="*/ 167 f67 1"/>
                                  <a:gd name="f116" fmla="*/ 281 f66 1"/>
                                  <a:gd name="f117" fmla="*/ 209 f67 1"/>
                                  <a:gd name="f118" fmla="*/ 220 f66 1"/>
                                  <a:gd name="f119" fmla="*/ 253 f67 1"/>
                                  <a:gd name="f120" fmla="*/ 163 f66 1"/>
                                  <a:gd name="f121" fmla="*/ 287 f67 1"/>
                                  <a:gd name="f122" fmla="*/ 120 f66 1"/>
                                  <a:gd name="f123" fmla="*/ 324 f67 1"/>
                                  <a:gd name="f124" fmla="*/ 78 f66 1"/>
                                  <a:gd name="f125" fmla="*/ 362 f67 1"/>
                                  <a:gd name="f126" fmla="*/ 38 f66 1"/>
                                  <a:gd name="f127" fmla="+- f68 0 f1"/>
                                  <a:gd name="f128" fmla="*/ f71 1 402"/>
                                  <a:gd name="f129" fmla="*/ f72 1 782"/>
                                  <a:gd name="f130" fmla="*/ f73 1 782"/>
                                  <a:gd name="f131" fmla="*/ f74 1 402"/>
                                  <a:gd name="f132" fmla="*/ f75 1 782"/>
                                  <a:gd name="f133" fmla="*/ f76 1 402"/>
                                  <a:gd name="f134" fmla="*/ f77 1 782"/>
                                  <a:gd name="f135" fmla="*/ f78 1 402"/>
                                  <a:gd name="f136" fmla="*/ f79 1 782"/>
                                  <a:gd name="f137" fmla="*/ f80 1 402"/>
                                  <a:gd name="f138" fmla="*/ f81 1 782"/>
                                  <a:gd name="f139" fmla="*/ f82 1 402"/>
                                  <a:gd name="f140" fmla="*/ f83 1 782"/>
                                  <a:gd name="f141" fmla="*/ f84 1 402"/>
                                  <a:gd name="f142" fmla="*/ f85 1 782"/>
                                  <a:gd name="f143" fmla="*/ f86 1 402"/>
                                  <a:gd name="f144" fmla="*/ f87 1 782"/>
                                  <a:gd name="f145" fmla="*/ f88 1 402"/>
                                  <a:gd name="f146" fmla="*/ f89 1 782"/>
                                  <a:gd name="f147" fmla="*/ f90 1 402"/>
                                  <a:gd name="f148" fmla="*/ f91 1 782"/>
                                  <a:gd name="f149" fmla="*/ f92 1 402"/>
                                  <a:gd name="f150" fmla="*/ f93 1 782"/>
                                  <a:gd name="f151" fmla="*/ f94 1 402"/>
                                  <a:gd name="f152" fmla="*/ f95 1 782"/>
                                  <a:gd name="f153" fmla="*/ f96 1 402"/>
                                  <a:gd name="f154" fmla="*/ f97 1 782"/>
                                  <a:gd name="f155" fmla="*/ f98 1 402"/>
                                  <a:gd name="f156" fmla="*/ f99 1 782"/>
                                  <a:gd name="f157" fmla="*/ f100 1 782"/>
                                  <a:gd name="f158" fmla="*/ f101 1 402"/>
                                  <a:gd name="f159" fmla="*/ f102 1 782"/>
                                  <a:gd name="f160" fmla="*/ f103 1 402"/>
                                  <a:gd name="f161" fmla="*/ f104 1 782"/>
                                  <a:gd name="f162" fmla="*/ f105 1 402"/>
                                  <a:gd name="f163" fmla="*/ f106 1 782"/>
                                  <a:gd name="f164" fmla="*/ f107 1 402"/>
                                  <a:gd name="f165" fmla="*/ f108 1 782"/>
                                  <a:gd name="f166" fmla="*/ f109 1 402"/>
                                  <a:gd name="f167" fmla="*/ f110 1 782"/>
                                  <a:gd name="f168" fmla="*/ f111 1 402"/>
                                  <a:gd name="f169" fmla="*/ f112 1 782"/>
                                  <a:gd name="f170" fmla="*/ f113 1 402"/>
                                  <a:gd name="f171" fmla="*/ f114 1 782"/>
                                  <a:gd name="f172" fmla="*/ f115 1 402"/>
                                  <a:gd name="f173" fmla="*/ f116 1 782"/>
                                  <a:gd name="f174" fmla="*/ f117 1 402"/>
                                  <a:gd name="f175" fmla="*/ f118 1 782"/>
                                  <a:gd name="f176" fmla="*/ f119 1 402"/>
                                  <a:gd name="f177" fmla="*/ f120 1 782"/>
                                  <a:gd name="f178" fmla="*/ f121 1 402"/>
                                  <a:gd name="f179" fmla="*/ f122 1 782"/>
                                  <a:gd name="f180" fmla="*/ f123 1 402"/>
                                  <a:gd name="f181" fmla="*/ f124 1 782"/>
                                  <a:gd name="f182" fmla="*/ f125 1 402"/>
                                  <a:gd name="f183" fmla="*/ f126 1 782"/>
                                  <a:gd name="f184" fmla="*/ 0 1 f69"/>
                                  <a:gd name="f185" fmla="*/ f63 1 f69"/>
                                  <a:gd name="f186" fmla="*/ 0 1 f70"/>
                                  <a:gd name="f187" fmla="*/ f64 1 f70"/>
                                  <a:gd name="f188" fmla="*/ f128 1 f69"/>
                                  <a:gd name="f189" fmla="*/ f129 1 f70"/>
                                  <a:gd name="f190" fmla="*/ f130 1 f70"/>
                                  <a:gd name="f191" fmla="*/ f131 1 f69"/>
                                  <a:gd name="f192" fmla="*/ f132 1 f70"/>
                                  <a:gd name="f193" fmla="*/ f133 1 f69"/>
                                  <a:gd name="f194" fmla="*/ f134 1 f70"/>
                                  <a:gd name="f195" fmla="*/ f135 1 f69"/>
                                  <a:gd name="f196" fmla="*/ f136 1 f70"/>
                                  <a:gd name="f197" fmla="*/ f137 1 f69"/>
                                  <a:gd name="f198" fmla="*/ f138 1 f70"/>
                                  <a:gd name="f199" fmla="*/ f139 1 f69"/>
                                  <a:gd name="f200" fmla="*/ f140 1 f70"/>
                                  <a:gd name="f201" fmla="*/ f141 1 f69"/>
                                  <a:gd name="f202" fmla="*/ f142 1 f70"/>
                                  <a:gd name="f203" fmla="*/ f143 1 f69"/>
                                  <a:gd name="f204" fmla="*/ f144 1 f70"/>
                                  <a:gd name="f205" fmla="*/ f145 1 f69"/>
                                  <a:gd name="f206" fmla="*/ f146 1 f70"/>
                                  <a:gd name="f207" fmla="*/ f147 1 f69"/>
                                  <a:gd name="f208" fmla="*/ f148 1 f70"/>
                                  <a:gd name="f209" fmla="*/ f149 1 f69"/>
                                  <a:gd name="f210" fmla="*/ f150 1 f70"/>
                                  <a:gd name="f211" fmla="*/ f151 1 f69"/>
                                  <a:gd name="f212" fmla="*/ f152 1 f70"/>
                                  <a:gd name="f213" fmla="*/ f153 1 f69"/>
                                  <a:gd name="f214" fmla="*/ f154 1 f70"/>
                                  <a:gd name="f215" fmla="*/ f155 1 f69"/>
                                  <a:gd name="f216" fmla="*/ f156 1 f70"/>
                                  <a:gd name="f217" fmla="*/ f157 1 f70"/>
                                  <a:gd name="f218" fmla="*/ f158 1 f69"/>
                                  <a:gd name="f219" fmla="*/ f159 1 f70"/>
                                  <a:gd name="f220" fmla="*/ f160 1 f69"/>
                                  <a:gd name="f221" fmla="*/ f161 1 f70"/>
                                  <a:gd name="f222" fmla="*/ f162 1 f69"/>
                                  <a:gd name="f223" fmla="*/ f163 1 f70"/>
                                  <a:gd name="f224" fmla="*/ f164 1 f69"/>
                                  <a:gd name="f225" fmla="*/ f165 1 f70"/>
                                  <a:gd name="f226" fmla="*/ f166 1 f69"/>
                                  <a:gd name="f227" fmla="*/ f167 1 f70"/>
                                  <a:gd name="f228" fmla="*/ f168 1 f69"/>
                                  <a:gd name="f229" fmla="*/ f169 1 f70"/>
                                  <a:gd name="f230" fmla="*/ f170 1 f69"/>
                                  <a:gd name="f231" fmla="*/ f171 1 f70"/>
                                  <a:gd name="f232" fmla="*/ f172 1 f69"/>
                                  <a:gd name="f233" fmla="*/ f173 1 f70"/>
                                  <a:gd name="f234" fmla="*/ f174 1 f69"/>
                                  <a:gd name="f235" fmla="*/ f175 1 f70"/>
                                  <a:gd name="f236" fmla="*/ f176 1 f69"/>
                                  <a:gd name="f237" fmla="*/ f177 1 f70"/>
                                  <a:gd name="f238" fmla="*/ f178 1 f69"/>
                                  <a:gd name="f239" fmla="*/ f179 1 f70"/>
                                  <a:gd name="f240" fmla="*/ f180 1 f69"/>
                                  <a:gd name="f241" fmla="*/ f181 1 f70"/>
                                  <a:gd name="f242" fmla="*/ f182 1 f69"/>
                                  <a:gd name="f243" fmla="*/ f183 1 f70"/>
                                  <a:gd name="f244" fmla="*/ f184 f60 1"/>
                                  <a:gd name="f245" fmla="*/ f185 f60 1"/>
                                  <a:gd name="f246" fmla="*/ f187 f61 1"/>
                                  <a:gd name="f247" fmla="*/ f186 f61 1"/>
                                  <a:gd name="f248" fmla="*/ f188 f60 1"/>
                                  <a:gd name="f249" fmla="*/ f189 f61 1"/>
                                  <a:gd name="f250" fmla="*/ f190 f61 1"/>
                                  <a:gd name="f251" fmla="*/ f191 f60 1"/>
                                  <a:gd name="f252" fmla="*/ f192 f61 1"/>
                                  <a:gd name="f253" fmla="*/ f193 f60 1"/>
                                  <a:gd name="f254" fmla="*/ f194 f61 1"/>
                                  <a:gd name="f255" fmla="*/ f195 f60 1"/>
                                  <a:gd name="f256" fmla="*/ f196 f61 1"/>
                                  <a:gd name="f257" fmla="*/ f197 f60 1"/>
                                  <a:gd name="f258" fmla="*/ f198 f61 1"/>
                                  <a:gd name="f259" fmla="*/ f199 f60 1"/>
                                  <a:gd name="f260" fmla="*/ f200 f61 1"/>
                                  <a:gd name="f261" fmla="*/ f201 f60 1"/>
                                  <a:gd name="f262" fmla="*/ f202 f61 1"/>
                                  <a:gd name="f263" fmla="*/ f203 f60 1"/>
                                  <a:gd name="f264" fmla="*/ f204 f61 1"/>
                                  <a:gd name="f265" fmla="*/ f205 f60 1"/>
                                  <a:gd name="f266" fmla="*/ f206 f61 1"/>
                                  <a:gd name="f267" fmla="*/ f207 f60 1"/>
                                  <a:gd name="f268" fmla="*/ f208 f61 1"/>
                                  <a:gd name="f269" fmla="*/ f209 f60 1"/>
                                  <a:gd name="f270" fmla="*/ f210 f61 1"/>
                                  <a:gd name="f271" fmla="*/ f211 f60 1"/>
                                  <a:gd name="f272" fmla="*/ f212 f61 1"/>
                                  <a:gd name="f273" fmla="*/ f213 f60 1"/>
                                  <a:gd name="f274" fmla="*/ f214 f61 1"/>
                                  <a:gd name="f275" fmla="*/ f215 f60 1"/>
                                  <a:gd name="f276" fmla="*/ f216 f61 1"/>
                                  <a:gd name="f277" fmla="*/ f217 f61 1"/>
                                  <a:gd name="f278" fmla="*/ f218 f60 1"/>
                                  <a:gd name="f279" fmla="*/ f219 f61 1"/>
                                  <a:gd name="f280" fmla="*/ f220 f60 1"/>
                                  <a:gd name="f281" fmla="*/ f221 f61 1"/>
                                  <a:gd name="f282" fmla="*/ f222 f60 1"/>
                                  <a:gd name="f283" fmla="*/ f223 f61 1"/>
                                  <a:gd name="f284" fmla="*/ f224 f60 1"/>
                                  <a:gd name="f285" fmla="*/ f225 f61 1"/>
                                  <a:gd name="f286" fmla="*/ f226 f60 1"/>
                                  <a:gd name="f287" fmla="*/ f227 f61 1"/>
                                  <a:gd name="f288" fmla="*/ f228 f60 1"/>
                                  <a:gd name="f289" fmla="*/ f229 f61 1"/>
                                  <a:gd name="f290" fmla="*/ f230 f60 1"/>
                                  <a:gd name="f291" fmla="*/ f231 f61 1"/>
                                  <a:gd name="f292" fmla="*/ f232 f60 1"/>
                                  <a:gd name="f293" fmla="*/ f233 f61 1"/>
                                  <a:gd name="f294" fmla="*/ f234 f60 1"/>
                                  <a:gd name="f295" fmla="*/ f235 f61 1"/>
                                  <a:gd name="f296" fmla="*/ f236 f60 1"/>
                                  <a:gd name="f297" fmla="*/ f237 f61 1"/>
                                  <a:gd name="f298" fmla="*/ f238 f60 1"/>
                                  <a:gd name="f299" fmla="*/ f239 f61 1"/>
                                  <a:gd name="f300" fmla="*/ f240 f60 1"/>
                                  <a:gd name="f301" fmla="*/ f241 f61 1"/>
                                  <a:gd name="f302" fmla="*/ f242 f60 1"/>
                                  <a:gd name="f303" fmla="*/ f243 f6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7">
                                    <a:pos x="f248" y="f249"/>
                                  </a:cxn>
                                  <a:cxn ang="f127">
                                    <a:pos x="f248" y="f250"/>
                                  </a:cxn>
                                  <a:cxn ang="f127">
                                    <a:pos x="f251" y="f252"/>
                                  </a:cxn>
                                  <a:cxn ang="f127">
                                    <a:pos x="f253" y="f254"/>
                                  </a:cxn>
                                  <a:cxn ang="f127">
                                    <a:pos x="f255" y="f256"/>
                                  </a:cxn>
                                  <a:cxn ang="f127">
                                    <a:pos x="f257" y="f258"/>
                                  </a:cxn>
                                  <a:cxn ang="f127">
                                    <a:pos x="f259" y="f260"/>
                                  </a:cxn>
                                  <a:cxn ang="f127">
                                    <a:pos x="f261" y="f262"/>
                                  </a:cxn>
                                  <a:cxn ang="f127">
                                    <a:pos x="f263" y="f264"/>
                                  </a:cxn>
                                  <a:cxn ang="f127">
                                    <a:pos x="f265" y="f266"/>
                                  </a:cxn>
                                  <a:cxn ang="f127">
                                    <a:pos x="f267" y="f268"/>
                                  </a:cxn>
                                  <a:cxn ang="f127">
                                    <a:pos x="f269" y="f270"/>
                                  </a:cxn>
                                  <a:cxn ang="f127">
                                    <a:pos x="f271" y="f272"/>
                                  </a:cxn>
                                  <a:cxn ang="f127">
                                    <a:pos x="f273" y="f274"/>
                                  </a:cxn>
                                  <a:cxn ang="f127">
                                    <a:pos x="f275" y="f276"/>
                                  </a:cxn>
                                  <a:cxn ang="f127">
                                    <a:pos x="f275" y="f277"/>
                                  </a:cxn>
                                  <a:cxn ang="f127">
                                    <a:pos x="f278" y="f279"/>
                                  </a:cxn>
                                  <a:cxn ang="f127">
                                    <a:pos x="f280" y="f276"/>
                                  </a:cxn>
                                  <a:cxn ang="f127">
                                    <a:pos x="f275" y="f281"/>
                                  </a:cxn>
                                  <a:cxn ang="f127">
                                    <a:pos x="f282" y="f283"/>
                                  </a:cxn>
                                  <a:cxn ang="f127">
                                    <a:pos x="f284" y="f285"/>
                                  </a:cxn>
                                  <a:cxn ang="f127">
                                    <a:pos x="f286" y="f287"/>
                                  </a:cxn>
                                  <a:cxn ang="f127">
                                    <a:pos x="f288" y="f289"/>
                                  </a:cxn>
                                  <a:cxn ang="f127">
                                    <a:pos x="f290" y="f291"/>
                                  </a:cxn>
                                  <a:cxn ang="f127">
                                    <a:pos x="f292" y="f293"/>
                                  </a:cxn>
                                  <a:cxn ang="f127">
                                    <a:pos x="f294" y="f295"/>
                                  </a:cxn>
                                  <a:cxn ang="f127">
                                    <a:pos x="f296" y="f297"/>
                                  </a:cxn>
                                  <a:cxn ang="f127">
                                    <a:pos x="f298" y="f299"/>
                                  </a:cxn>
                                  <a:cxn ang="f127">
                                    <a:pos x="f300" y="f301"/>
                                  </a:cxn>
                                  <a:cxn ang="f127">
                                    <a:pos x="f302" y="f303"/>
                                  </a:cxn>
                                  <a:cxn ang="f127">
                                    <a:pos x="f248" y="f249"/>
                                  </a:cxn>
                                </a:cxnLst>
                                <a:rect l="f244" t="f247" r="f245" b="f246"/>
                                <a:pathLst>
                                  <a:path w="402" h="782">
                                    <a:moveTo>
                                      <a:pt x="f6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25" y="f26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30"/>
                                    </a:lnTo>
                                    <a:lnTo>
                                      <a:pt x="f31" y="f32"/>
                                    </a:lnTo>
                                    <a:lnTo>
                                      <a:pt x="f33" y="f34"/>
                                    </a:lnTo>
                                    <a:lnTo>
                                      <a:pt x="f33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8" y="f34"/>
                                    </a:lnTo>
                                    <a:lnTo>
                                      <a:pt x="f33" y="f36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39" y="f40"/>
                                    </a:lnTo>
                                    <a:lnTo>
                                      <a:pt x="f41" y="f42"/>
                                    </a:lnTo>
                                    <a:lnTo>
                                      <a:pt x="f43" y="f44"/>
                                    </a:lnTo>
                                    <a:lnTo>
                                      <a:pt x="f45" y="f46"/>
                                    </a:lnTo>
                                    <a:lnTo>
                                      <a:pt x="f47" y="f48"/>
                                    </a:lnTo>
                                    <a:lnTo>
                                      <a:pt x="f49" y="f50"/>
                                    </a:lnTo>
                                    <a:lnTo>
                                      <a:pt x="f51" y="f52"/>
                                    </a:lnTo>
                                    <a:lnTo>
                                      <a:pt x="f53" y="f54"/>
                                    </a:lnTo>
                                    <a:lnTo>
                                      <a:pt x="f55" y="f56"/>
                                    </a:lnTo>
                                    <a:lnTo>
                                      <a:pt x="f57" y="f58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595717706" name="Forma libre 16"/>
                            <wps:cNvSpPr/>
                            <wps:spPr>
                              <a:xfrm>
                                <a:off x="630726" y="3277292"/>
                                <a:ext cx="156627" cy="81310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7"/>
                                  <a:gd name="f7" fmla="val 196"/>
                                  <a:gd name="f8" fmla="val 6"/>
                                  <a:gd name="f9" fmla="val 15"/>
                                  <a:gd name="f10" fmla="val 7"/>
                                  <a:gd name="f11" fmla="val 18"/>
                                  <a:gd name="f12" fmla="val 12"/>
                                  <a:gd name="f13" fmla="val 80"/>
                                  <a:gd name="f14" fmla="val 21"/>
                                  <a:gd name="f15" fmla="val 134"/>
                                  <a:gd name="f16" fmla="val 33"/>
                                  <a:gd name="f17" fmla="val 188"/>
                                  <a:gd name="f18" fmla="val 22"/>
                                  <a:gd name="f19" fmla="val 162"/>
                                  <a:gd name="f20" fmla="val 146"/>
                                  <a:gd name="f21" fmla="val 5"/>
                                  <a:gd name="f22" fmla="val 81"/>
                                  <a:gd name="f23" fmla="val 1"/>
                                  <a:gd name="f24" fmla="val 40"/>
                                  <a:gd name="f25" fmla="+- 0 0 -90"/>
                                  <a:gd name="f26" fmla="*/ f3 1 37"/>
                                  <a:gd name="f27" fmla="*/ f4 1 196"/>
                                  <a:gd name="f28" fmla="val f5"/>
                                  <a:gd name="f29" fmla="val f6"/>
                                  <a:gd name="f30" fmla="val f7"/>
                                  <a:gd name="f31" fmla="*/ f25 f0 1"/>
                                  <a:gd name="f32" fmla="+- f30 0 f28"/>
                                  <a:gd name="f33" fmla="+- f29 0 f28"/>
                                  <a:gd name="f34" fmla="*/ f31 1 f2"/>
                                  <a:gd name="f35" fmla="*/ f33 1 37"/>
                                  <a:gd name="f36" fmla="*/ f32 1 196"/>
                                  <a:gd name="f37" fmla="*/ 0 f33 1"/>
                                  <a:gd name="f38" fmla="*/ 0 f32 1"/>
                                  <a:gd name="f39" fmla="*/ 6 f33 1"/>
                                  <a:gd name="f40" fmla="*/ 15 f32 1"/>
                                  <a:gd name="f41" fmla="*/ 7 f33 1"/>
                                  <a:gd name="f42" fmla="*/ 18 f32 1"/>
                                  <a:gd name="f43" fmla="*/ 12 f33 1"/>
                                  <a:gd name="f44" fmla="*/ 80 f32 1"/>
                                  <a:gd name="f45" fmla="*/ 21 f33 1"/>
                                  <a:gd name="f46" fmla="*/ 134 f32 1"/>
                                  <a:gd name="f47" fmla="*/ 33 f33 1"/>
                                  <a:gd name="f48" fmla="*/ 188 f32 1"/>
                                  <a:gd name="f49" fmla="*/ 37 f33 1"/>
                                  <a:gd name="f50" fmla="*/ 196 f32 1"/>
                                  <a:gd name="f51" fmla="*/ 22 f33 1"/>
                                  <a:gd name="f52" fmla="*/ 162 f32 1"/>
                                  <a:gd name="f53" fmla="*/ 15 f33 1"/>
                                  <a:gd name="f54" fmla="*/ 146 f32 1"/>
                                  <a:gd name="f55" fmla="*/ 5 f33 1"/>
                                  <a:gd name="f56" fmla="*/ 81 f32 1"/>
                                  <a:gd name="f57" fmla="*/ 1 f33 1"/>
                                  <a:gd name="f58" fmla="*/ 40 f32 1"/>
                                  <a:gd name="f59" fmla="+- f34 0 f1"/>
                                  <a:gd name="f60" fmla="*/ f37 1 37"/>
                                  <a:gd name="f61" fmla="*/ f38 1 196"/>
                                  <a:gd name="f62" fmla="*/ f39 1 37"/>
                                  <a:gd name="f63" fmla="*/ f40 1 196"/>
                                  <a:gd name="f64" fmla="*/ f41 1 37"/>
                                  <a:gd name="f65" fmla="*/ f42 1 196"/>
                                  <a:gd name="f66" fmla="*/ f43 1 37"/>
                                  <a:gd name="f67" fmla="*/ f44 1 196"/>
                                  <a:gd name="f68" fmla="*/ f45 1 37"/>
                                  <a:gd name="f69" fmla="*/ f46 1 196"/>
                                  <a:gd name="f70" fmla="*/ f47 1 37"/>
                                  <a:gd name="f71" fmla="*/ f48 1 196"/>
                                  <a:gd name="f72" fmla="*/ f49 1 37"/>
                                  <a:gd name="f73" fmla="*/ f50 1 196"/>
                                  <a:gd name="f74" fmla="*/ f51 1 37"/>
                                  <a:gd name="f75" fmla="*/ f52 1 196"/>
                                  <a:gd name="f76" fmla="*/ f53 1 37"/>
                                  <a:gd name="f77" fmla="*/ f54 1 196"/>
                                  <a:gd name="f78" fmla="*/ f55 1 37"/>
                                  <a:gd name="f79" fmla="*/ f56 1 196"/>
                                  <a:gd name="f80" fmla="*/ f57 1 37"/>
                                  <a:gd name="f81" fmla="*/ f58 1 196"/>
                                  <a:gd name="f82" fmla="*/ 0 1 f35"/>
                                  <a:gd name="f83" fmla="*/ f29 1 f35"/>
                                  <a:gd name="f84" fmla="*/ 0 1 f36"/>
                                  <a:gd name="f85" fmla="*/ f30 1 f36"/>
                                  <a:gd name="f86" fmla="*/ f60 1 f35"/>
                                  <a:gd name="f87" fmla="*/ f61 1 f36"/>
                                  <a:gd name="f88" fmla="*/ f62 1 f35"/>
                                  <a:gd name="f89" fmla="*/ f63 1 f36"/>
                                  <a:gd name="f90" fmla="*/ f64 1 f35"/>
                                  <a:gd name="f91" fmla="*/ f65 1 f36"/>
                                  <a:gd name="f92" fmla="*/ f66 1 f35"/>
                                  <a:gd name="f93" fmla="*/ f67 1 f36"/>
                                  <a:gd name="f94" fmla="*/ f68 1 f35"/>
                                  <a:gd name="f95" fmla="*/ f69 1 f36"/>
                                  <a:gd name="f96" fmla="*/ f70 1 f35"/>
                                  <a:gd name="f97" fmla="*/ f71 1 f36"/>
                                  <a:gd name="f98" fmla="*/ f72 1 f35"/>
                                  <a:gd name="f99" fmla="*/ f73 1 f36"/>
                                  <a:gd name="f100" fmla="*/ f74 1 f35"/>
                                  <a:gd name="f101" fmla="*/ f75 1 f36"/>
                                  <a:gd name="f102" fmla="*/ f76 1 f35"/>
                                  <a:gd name="f103" fmla="*/ f77 1 f36"/>
                                  <a:gd name="f104" fmla="*/ f78 1 f35"/>
                                  <a:gd name="f105" fmla="*/ f79 1 f36"/>
                                  <a:gd name="f106" fmla="*/ f80 1 f35"/>
                                  <a:gd name="f107" fmla="*/ f81 1 f36"/>
                                  <a:gd name="f108" fmla="*/ f82 f26 1"/>
                                  <a:gd name="f109" fmla="*/ f83 f26 1"/>
                                  <a:gd name="f110" fmla="*/ f85 f27 1"/>
                                  <a:gd name="f111" fmla="*/ f84 f27 1"/>
                                  <a:gd name="f112" fmla="*/ f86 f26 1"/>
                                  <a:gd name="f113" fmla="*/ f87 f27 1"/>
                                  <a:gd name="f114" fmla="*/ f88 f26 1"/>
                                  <a:gd name="f115" fmla="*/ f89 f27 1"/>
                                  <a:gd name="f116" fmla="*/ f90 f26 1"/>
                                  <a:gd name="f117" fmla="*/ f91 f27 1"/>
                                  <a:gd name="f118" fmla="*/ f92 f26 1"/>
                                  <a:gd name="f119" fmla="*/ f93 f27 1"/>
                                  <a:gd name="f120" fmla="*/ f94 f26 1"/>
                                  <a:gd name="f121" fmla="*/ f95 f27 1"/>
                                  <a:gd name="f122" fmla="*/ f96 f26 1"/>
                                  <a:gd name="f123" fmla="*/ f97 f27 1"/>
                                  <a:gd name="f124" fmla="*/ f98 f26 1"/>
                                  <a:gd name="f125" fmla="*/ f99 f27 1"/>
                                  <a:gd name="f126" fmla="*/ f100 f26 1"/>
                                  <a:gd name="f127" fmla="*/ f101 f27 1"/>
                                  <a:gd name="f128" fmla="*/ f102 f26 1"/>
                                  <a:gd name="f129" fmla="*/ f103 f27 1"/>
                                  <a:gd name="f130" fmla="*/ f104 f26 1"/>
                                  <a:gd name="f131" fmla="*/ f105 f27 1"/>
                                  <a:gd name="f132" fmla="*/ f106 f26 1"/>
                                  <a:gd name="f133" fmla="*/ f107 f2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9">
                                    <a:pos x="f112" y="f113"/>
                                  </a:cxn>
                                  <a:cxn ang="f59">
                                    <a:pos x="f114" y="f115"/>
                                  </a:cxn>
                                  <a:cxn ang="f59">
                                    <a:pos x="f116" y="f117"/>
                                  </a:cxn>
                                  <a:cxn ang="f59">
                                    <a:pos x="f118" y="f119"/>
                                  </a:cxn>
                                  <a:cxn ang="f59">
                                    <a:pos x="f120" y="f121"/>
                                  </a:cxn>
                                  <a:cxn ang="f59">
                                    <a:pos x="f122" y="f123"/>
                                  </a:cxn>
                                  <a:cxn ang="f59">
                                    <a:pos x="f124" y="f125"/>
                                  </a:cxn>
                                  <a:cxn ang="f59">
                                    <a:pos x="f126" y="f127"/>
                                  </a:cxn>
                                  <a:cxn ang="f59">
                                    <a:pos x="f128" y="f129"/>
                                  </a:cxn>
                                  <a:cxn ang="f59">
                                    <a:pos x="f130" y="f131"/>
                                  </a:cxn>
                                  <a:cxn ang="f59">
                                    <a:pos x="f132" y="f133"/>
                                  </a:cxn>
                                  <a:cxn ang="f59">
                                    <a:pos x="f112" y="f113"/>
                                  </a:cxn>
                                </a:cxnLst>
                                <a:rect l="f108" t="f111" r="f109" b="f110"/>
                                <a:pathLst>
                                  <a:path w="37" h="196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029560651" name="Forma libre 17"/>
                            <wps:cNvSpPr/>
                            <wps:spPr>
                              <a:xfrm>
                                <a:off x="753493" y="4111133"/>
                                <a:ext cx="131225" cy="27379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6"/>
                                  <a:gd name="f8" fmla="val 24"/>
                                  <a:gd name="f9" fmla="+- 0 0 -90"/>
                                  <a:gd name="f10" fmla="*/ f3 1 31"/>
                                  <a:gd name="f11" fmla="*/ f4 1 66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6"/>
                                  <a:gd name="f21" fmla="*/ 0 f17 1"/>
                                  <a:gd name="f22" fmla="*/ 0 f16 1"/>
                                  <a:gd name="f23" fmla="*/ 31 f17 1"/>
                                  <a:gd name="f24" fmla="*/ 66 f16 1"/>
                                  <a:gd name="f25" fmla="*/ 24 f17 1"/>
                                  <a:gd name="f26" fmla="+- f18 0 f1"/>
                                  <a:gd name="f27" fmla="*/ f21 1 31"/>
                                  <a:gd name="f28" fmla="*/ f22 1 66"/>
                                  <a:gd name="f29" fmla="*/ f23 1 31"/>
                                  <a:gd name="f30" fmla="*/ f24 1 66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6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63413562" name="Forma libre 18"/>
                            <wps:cNvSpPr/>
                            <wps:spPr>
                              <a:xfrm>
                                <a:off x="630726" y="3173581"/>
                                <a:ext cx="29635" cy="1783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3"/>
                                  <a:gd name="f8" fmla="val 17"/>
                                  <a:gd name="f9" fmla="val 6"/>
                                  <a:gd name="f10" fmla="val 40"/>
                                  <a:gd name="f11" fmla="val 25"/>
                                  <a:gd name="f12" fmla="+- 0 0 -90"/>
                                  <a:gd name="f13" fmla="*/ f3 1 7"/>
                                  <a:gd name="f14" fmla="*/ f4 1 43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3"/>
                                  <a:gd name="f24" fmla="*/ 0 f20 1"/>
                                  <a:gd name="f25" fmla="*/ 0 f19 1"/>
                                  <a:gd name="f26" fmla="*/ 7 f20 1"/>
                                  <a:gd name="f27" fmla="*/ 17 f19 1"/>
                                  <a:gd name="f28" fmla="*/ 43 f19 1"/>
                                  <a:gd name="f29" fmla="*/ 6 f20 1"/>
                                  <a:gd name="f30" fmla="*/ 40 f19 1"/>
                                  <a:gd name="f31" fmla="*/ 25 f19 1"/>
                                  <a:gd name="f32" fmla="+- f21 0 f1"/>
                                  <a:gd name="f33" fmla="*/ f24 1 7"/>
                                  <a:gd name="f34" fmla="*/ f25 1 43"/>
                                  <a:gd name="f35" fmla="*/ f26 1 7"/>
                                  <a:gd name="f36" fmla="*/ f27 1 43"/>
                                  <a:gd name="f37" fmla="*/ f28 1 43"/>
                                  <a:gd name="f38" fmla="*/ f29 1 7"/>
                                  <a:gd name="f39" fmla="*/ f30 1 43"/>
                                  <a:gd name="f40" fmla="*/ f31 1 43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3"/>
                                  <a:gd name="f50" fmla="*/ f38 1 f22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4 1"/>
                                  <a:gd name="f62" fmla="*/ f50 f13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59" y="f61"/>
                                  </a:cxn>
                                  <a:cxn ang="f32">
                                    <a:pos x="f62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3">
                                    <a:moveTo>
                                      <a:pt x="f5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870802516" name="Forma libre 19"/>
                            <wps:cNvSpPr/>
                            <wps:spPr>
                              <a:xfrm>
                                <a:off x="694231" y="3882963"/>
                                <a:ext cx="194721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6"/>
                                  <a:gd name="f7" fmla="val 121"/>
                                  <a:gd name="f8" fmla="val 7"/>
                                  <a:gd name="f9" fmla="val 16"/>
                                  <a:gd name="f10" fmla="val 22"/>
                                  <a:gd name="f11" fmla="val 50"/>
                                  <a:gd name="f12" fmla="val 33"/>
                                  <a:gd name="f13" fmla="val 86"/>
                                  <a:gd name="f14" fmla="val 45"/>
                                  <a:gd name="f15" fmla="val 14"/>
                                  <a:gd name="f16" fmla="val 55"/>
                                  <a:gd name="f17" fmla="val 11"/>
                                  <a:gd name="f18" fmla="val 44"/>
                                  <a:gd name="f19" fmla="+- 0 0 -90"/>
                                  <a:gd name="f20" fmla="*/ f3 1 46"/>
                                  <a:gd name="f21" fmla="*/ f4 1 121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6"/>
                                  <a:gd name="f30" fmla="*/ f26 1 121"/>
                                  <a:gd name="f31" fmla="*/ 0 f27 1"/>
                                  <a:gd name="f32" fmla="*/ 0 f26 1"/>
                                  <a:gd name="f33" fmla="*/ 7 f27 1"/>
                                  <a:gd name="f34" fmla="*/ 16 f26 1"/>
                                  <a:gd name="f35" fmla="*/ 22 f27 1"/>
                                  <a:gd name="f36" fmla="*/ 50 f26 1"/>
                                  <a:gd name="f37" fmla="*/ 33 f27 1"/>
                                  <a:gd name="f38" fmla="*/ 86 f26 1"/>
                                  <a:gd name="f39" fmla="*/ 46 f27 1"/>
                                  <a:gd name="f40" fmla="*/ 121 f26 1"/>
                                  <a:gd name="f41" fmla="*/ 45 f27 1"/>
                                  <a:gd name="f42" fmla="*/ 14 f27 1"/>
                                  <a:gd name="f43" fmla="*/ 55 f26 1"/>
                                  <a:gd name="f44" fmla="*/ 11 f27 1"/>
                                  <a:gd name="f45" fmla="*/ 44 f26 1"/>
                                  <a:gd name="f46" fmla="+- f28 0 f1"/>
                                  <a:gd name="f47" fmla="*/ f31 1 46"/>
                                  <a:gd name="f48" fmla="*/ f32 1 121"/>
                                  <a:gd name="f49" fmla="*/ f33 1 46"/>
                                  <a:gd name="f50" fmla="*/ f34 1 121"/>
                                  <a:gd name="f51" fmla="*/ f35 1 46"/>
                                  <a:gd name="f52" fmla="*/ f36 1 121"/>
                                  <a:gd name="f53" fmla="*/ f37 1 46"/>
                                  <a:gd name="f54" fmla="*/ f38 1 121"/>
                                  <a:gd name="f55" fmla="*/ f39 1 46"/>
                                  <a:gd name="f56" fmla="*/ f40 1 121"/>
                                  <a:gd name="f57" fmla="*/ f41 1 46"/>
                                  <a:gd name="f58" fmla="*/ f42 1 46"/>
                                  <a:gd name="f59" fmla="*/ f43 1 121"/>
                                  <a:gd name="f60" fmla="*/ f44 1 46"/>
                                  <a:gd name="f61" fmla="*/ f45 1 121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6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8CA776" id="Grupo 1" o:spid="_x0000_s1026" style="position:absolute;margin-left:23.8pt;margin-top:21.05pt;width:195.9pt;height:799.2pt;z-index:-251637760;mso-position-horizontal-relative:page;mso-position-vertical-relative:page" coordsize="24879,10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">
                <v:rect id="Rectángulo 3" o:spid="_x0000_s1027" style="position:absolute;width:2205;height:10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" fillcolor="#44546a" stroked="f">
                  <v:textbox inset="0,0,0,0"/>
                </v:rect>
                <v:shape id="Pentágono 4" o:spid="_x0000_s1028" style="position:absolute;top:16314;width:24879;height:6140;visibility:visible;mso-wrap-style:square;v-text-anchor:middle" coordsize="2487926,614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" adj="-11796480,,5400" path="m,l2180921,r307005,307005l2180921,614010,,614010,,xe" fillcolor="#4472c4" stroked="f">
                  <v:stroke joinstyle="miter"/>
                  <v:formulas/>
                  <v:path arrowok="t" o:connecttype="custom" o:connectlocs="1243963,0;2487926,307005;1243963,614010;0,307005;1090460,0;1090460,614010" o:connectangles="270,0,90,180,270,90" textboxrect="0,0,2334423,614010"/>
                  <v:textbox inset=",0,14.4pt,0">
                    <w:txbxContent>
                      <w:p w14:paraId="216DAB14" w14:textId="77777777" w:rsidR="0034082F" w:rsidRDefault="00000000">
                        <w:pPr>
                          <w:pStyle w:val="Sinespaciado"/>
                          <w:jc w:val="right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23-5-2023</w:t>
                        </w:r>
                      </w:p>
                    </w:txbxContent>
                  </v:textbox>
                </v:shape>
                <v:group id="Grupo 5" o:spid="_x0000_s1029" style="position:absolute;left:863;top:46825;width:23325;height:54614" coordsize="23324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">
                  <v:group id="Grupo 6" o:spid="_x0000_s1030" style="position:absolute;left:1078;width:18709;height:54613" coordsize="18708,5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">
                    <v:shape id="Forma libre 20" o:spid="_x0000_s1031" style="position:absolute;left:4081;top:35085;width:3458;height:12222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" path="m,l39,152,84,304r38,113l122,440,76,306,39,180,6,53,,xe" fillcolor="#44546a" strokecolor="#44546a" strokeweight="0">
                      <v:path arrowok="t" o:connecttype="custom" o:connectlocs="172908,0;345816,611144;172908,1222287;0,611144;0,0;110548,422245;238103,844489;345816,1158395;345816,1222287;215426,850045;110548,500026;17007,147230;0,0" o:connectangles="270,0,90,180,0,0,0,0,0,0,0,0,0" textboxrect="0,0,122,440"/>
                    </v:shape>
                    <v:shape id="Forma libre 21" o:spid="_x0000_s1032" style="position:absolute;left:7710;top:47141;width:3288;height:7472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164405,0;328809,373628;164405,747256;0,373628;0,0;22676,52780;104879,258345;189916,463910;328809,747256;306133,747256;170074,469466;85037,272235;2835,69448;0,0" o:connectangles="270,0,90,180,0,0,0,0,0,0,0,0,0,0" textboxrect="0,0,116,269"/>
                    </v:shape>
                    <v:shape id="Forma libre 22" o:spid="_x0000_s1033" style="position:absolute;width:3968;height:35335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198420,0;396840,1766753;198420,3533506;0,1766753;0,0;0,0;2835,219455;8504,441688;34015,880599;65195,1322287;110548,1761197;164405,2200108;235269,2633462;303299,3016814;382667,3397388;396840,3533506;391171,3505727;297630,3072372;218262,2636240;150232,2200108;99210,1761197;56691,1322287;25511,880599;5669,441688;0,219455;0,0" o:connectangles="270,0,90,180,0,0,0,0,0,0,0,0,0,0,0,0,0,0,0,0,0,0,0,0,0,0" textboxrect="0,0,140,1272"/>
                    </v:shape>
                    <v:shape id="Forma libre 23" o:spid="_x0000_s1034" style="position:absolute;left:3571;top:11361;width:1276;height:23724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" path="m45,r,l35,66r-9,67l14,267,6,401,3,534,6,669r8,134l18,854r,-3l9,814,8,803,1,669,,534,3,401,12,267,25,132,34,66,45,xe" fillcolor="#44546a" strokecolor="#44546a" strokeweight="0">
                      <v:path arrowok="t" o:connecttype="custom" o:connectlocs="63779,0;127558,1186169;63779,2372337;0,1186169;127558,0;127558,0;99212,183342;73700,369462;39685,741703;17008,1113943;8504,1483405;17008,1858423;39685,2230663;51023,2372337;51023,2364003;25512,2261221;22677,2230663;2835,1858423;0,1483405;8504,1113943;34015,741703;70866,366684;96377,183342;127558,0" o:connectangles="270,0,90,180,0,0,0,0,0,0,0,0,0,0,0,0,0,0,0,0,0,0,0,0" textboxrect="0,0,45,854"/>
                    </v:shape>
                    <v:shape id="Forma libre 24" o:spid="_x0000_s1035" style="position:absolute;left:3968;top:35335;width:4365;height:17473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218263,0;436525,873654;218263,1747308;0,873654;0,0;28346,122228;59526,350017;96376,575028;150233,813929;212593,1055607;283458,1294508;340149,1447293;399675,1600079;430856,1716751;436525,1747308;396841,1652859;325976,1477850;263616,1300064;189917,1063941;133225,819485;79368,575028;34015,288903;0,0" o:connectangles="270,0,90,180,0,0,0,0,0,0,0,0,0,0,0,0,0,0,0,0,0,0,0" textboxrect="0,0,154,629"/>
                    </v:shape>
                    <v:shape id="Forma libre 25" o:spid="_x0000_s1036" style="position:absolute;left:8560;top:52697;width:935;height:1916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" path="m,l33,69r-9,l12,35,,xe" fillcolor="#44546a" strokecolor="#44546a" strokeweight="0">
                      <v:path arrowok="t" o:connecttype="custom" o:connectlocs="46772,0;93543,95838;46772,191676;0,95838;0,0;93543,191676;68031,191676;34016,97227;0,0" o:connectangles="270,0,90,180,0,0,0,0,0" textboxrect="0,0,33,69"/>
                    </v:shape>
                    <v:shape id="Forma libre 26" o:spid="_x0000_s1037" style="position:absolute;left:3826;top:33973;width:425;height:2584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" path="m,l9,37r,3l15,93,5,49,,xe" fillcolor="#44546a" strokecolor="#44546a" strokeweight="0">
                      <v:path arrowok="t" o:connecttype="custom" o:connectlocs="21260,0;42519,129173;21260,258345;0,129173;0,0;25511,102782;25511,111116;42519,258345;14173,136117;0,0" o:connectangles="270,0,90,180,0,0,0,0,0,0" textboxrect="0,0,15,93"/>
                    </v:shape>
                    <v:shape id="Forma libre 27" o:spid="_x0000_s1038" style="position:absolute;left:7539;top:25862;width:11169;height:21279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558415,0;1116829,1063941;558415,2127881;0,1063941;1116829,0;1116829,0;1009115,105561;904235,213899;805024,325016;705813,444466;586760,605585;476211,766704;371331,941712;277790,1116721;195587,1297285;127557,1486183;73699,1677859;39684,1869535;19842,2072323;17008,2127881;0,2080656;2835,2066767;19842,1869535;59526,1675081;113384,1480627;184248,1294507;266452,1111165;359993,933379;464873,763926;578257,597251;702979,438910;799355,322238;901400,211121;1003445,102783;1116829,0" o:connectangles="270,0,90,180,0,0,0,0,0,0,0,0,0,0,0,0,0,0,0,0,0,0,0,0,0,0,0,0,0,0,0,0,0,0,0" textboxrect="0,0,394,766"/>
                    </v:shape>
                    <v:shape id="Forma libre 28" o:spid="_x0000_s1039" style="position:absolute;left:7539;top:47307;width:1021;height:539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" path="m,l6,16r1,3l11,80r9,52l33,185r3,9l21,161,15,145,5,81,1,41,,xe" fillcolor="#44546a" strokecolor="#44546a" strokeweight="0">
                      <v:path arrowok="t" o:connecttype="custom" o:connectlocs="51024,0;102047,269460;51024,538919;0,269460;0,0;17008,44447;19842,52781;31181,222235;56693,366687;93543,513918;102047,538919;59527,447247;42520,402800;14173,225013;2835,113895;0,0" o:connectangles="270,0,90,180,0,0,0,0,0,0,0,0,0,0,0,0" textboxrect="0,0,36,194"/>
                    </v:shape>
                    <v:shape id="Forma libre 29" o:spid="_x0000_s1040" style="position:absolute;left:8333;top:52808;width:879;height:1805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" path="m,l31,65r-8,l,xe" fillcolor="#44546a" strokecolor="#44546a" strokeweight="0">
                      <v:path arrowok="t" o:connecttype="custom" o:connectlocs="43937,0;87873,90283;43937,180566;0,90283;0,0;87873,180566;65196,180566;0,0" o:connectangles="270,0,90,180,0,0,0,0" textboxrect="0,0,31,65"/>
                    </v:shape>
                    <v:shape id="Forma libre 30" o:spid="_x0000_s1041" style="position:absolute;left:7539;top:46668;width:199;height:11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" path="m,l6,17,7,42,6,39,,23,,xe" fillcolor="#44546a" strokecolor="#44546a" strokeweight="0">
                      <v:path arrowok="t" o:connecttype="custom" o:connectlocs="9921,0;19842,58339;9921,116677;0,58339;0,0;17007,47226;19842,116677;17007,108343;0,63895;0,0" o:connectangles="270,0,90,180,0,0,0,0,0,0" textboxrect="0,0,7,42"/>
                    </v:shape>
                    <v:shape id="Forma libre 31" o:spid="_x0000_s1042" style="position:absolute;left:7965;top:51335;width:1275;height:3278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" path="m,l6,16,21,49,33,84r12,34l44,118,13,53,11,42,,xe" fillcolor="#44546a" strokecolor="#44546a" strokeweight="0">
                      <v:path arrowok="t" o:connecttype="custom" o:connectlocs="63779,0;127558,163897;63779,327794;0,163897;0,0;17008,44447;59527,136118;93543,233345;127558,327794;124723,327794;36850,147230;31181,116672;0,0" o:connectangles="270,0,90,180,0,0,0,0,0,0,0,0,0" textboxrect="0,0,45,118"/>
                    </v:shape>
                  </v:group>
                  <v:group id="Grupo 7" o:spid="_x0000_s1043" style="position:absolute;top:10764;width:23324;height:43849" coordsize="23324,4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">
                    <v:shape id="Forma libre 8" o:spid="_x0000_s1044" style="position:absolute;left:1015;top:14104;width:5292;height:18668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264568,0;529135,933406;264568,1866811;0,933406;0,0;173556,643013;364045,1281877;529135,1763099;529135,1866811;334413,1290174;173556,759170;29632,224017;0,0" o:connectangles="270,0,90,180,0,0,0,0,0,0,0,0,0" textboxrect="0,0,125,450"/>
                    </v:shape>
                    <v:shape id="Forma libre 9" o:spid="_x0000_s1045" style="position:absolute;left:6603;top:32440;width:4995;height:11409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249755,0;499509,570416;249755,1140832;0,570416;0,0;33865,82970;156626,398254;292086,705242;499509,1140832;461411,1140832;258221,721836;126994,414848;0,107860;0,0" o:connectangles="270,0,90,180,0,0,0,0,0,0,0,0,0,0" textboxrect="0,0,118,275"/>
                    </v:shape>
                    <v:shape id="Forma libre 10" o:spid="_x0000_s1046" style="position:absolute;top:9417;width:846;height:5019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42332,0;84664,250985;42332,501969;0,250985;0,0;67731,298692;84664,501969;76198,464632;0,128604;0,0" o:connectangles="270,0,90,180,0,0,0,0,0,0" textboxrect="0,0,20,121"/>
                    </v:shape>
                    <v:shape id="Forma libre 12" o:spid="_x0000_s1047" style="position:absolute;left:846;top:14436;width:6688;height:26675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334414,0;668828,1333735;334414,2667469;0,1333735;0,0;46564,190830;93128,535153;152391,875328;232820,1248691;321715,1613757;436008,1974674;520670,2211137;609565,2439303;656129,2621836;668828,2667469;601099,2522272;499504,2256770;402143,1982971;292083,1622053;198955,1252839;122760,879477;55030,443887;0,0" o:connectangles="270,0,90,180,0,0,0,0,0,0,0,0,0,0,0,0,0,0,0,0,0,0,0" textboxrect="0,0,158,643"/>
                    </v:shape>
                    <v:shape id="Forma libre 13" o:spid="_x0000_s1048" style="position:absolute;left:7873;top:40903;width:1397;height:294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" path="m,l33,71r-9,l11,36,,xe" fillcolor="#44546a" strokecolor="#44546a" strokeweight="0">
                      <v:fill opacity="13107f"/>
                      <v:stroke opacity="13107f"/>
                      <v:path arrowok="t" o:connecttype="custom" o:connectlocs="69846,0;139692,147273;69846,294546;0,147273;0,0;139692,294546;101594,294546;46564,149347;0,0" o:connectangles="270,0,90,180,0,0,0,0,0" textboxrect="0,0,33,71"/>
                    </v:shape>
                    <v:shape id="Forma libre 14" o:spid="_x0000_s1049" style="position:absolute;left:677;top:12403;width:635;height:3941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31748,0;63495,197053;31748,394106;0,197053;0,0;33864,153494;33864,170088;63495,394106;16932,203276;0,0" o:connectangles="270,0,90,180,0,0,0,0,0,0" textboxrect="0,0,15,95"/>
                    </v:shape>
                    <v:shape id="Forma libre 15" o:spid="_x0000_s1050" style="position:absolute;left:6307;width:17017;height:3244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850854,0;1701707,1622050;850854,3244099;0,1622050;1701707,0;1701707,4148;1536616,161790;1375758,327729;1227600,501964;1079441,680348;893185,920959;723860,1178164;563003,1435369;423310,1705019;300550,1982966;190490,2265061;114294,2559602;55030,2858292;29632,3156981;29632,3244099;0,3173575;4233,3156981;29632,2854143;88895,2555454;169324,2260913;279385,1970520;402145,1696722;550303,1422923;706928,1165718;884718,912662;1070975,676200;1214900,497816;1371525,323580;1532383,157642;1701707,0" o:connectangles="270,0,90,180,0,0,0,0,0,0,0,0,0,0,0,0,0,0,0,0,0,0,0,0,0,0,0,0,0,0,0,0,0,0,0" textboxrect="0,0,402,782"/>
                    </v:shape>
                    <v:shape id="Forma libre 16" o:spid="_x0000_s1051" style="position:absolute;left:6307;top:32772;width:1566;height:813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78314,0;156627,406551;78314,813102;0,406551;0,0;25399,62227;29632,74673;50798,331878;88896,555896;139694,779914;156627,813102;93130,672054;63497,605678;21166,336027;4233,165939;0,0" o:connectangles="270,0,90,180,0,0,0,0,0,0,0,0,0,0,0,0" textboxrect="0,0,37,196"/>
                    </v:shape>
                    <v:shape id="Forma libre 17" o:spid="_x0000_s1052" style="position:absolute;left:7534;top:41111;width:1313;height:273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" path="m,l31,66r-7,l,xe" fillcolor="#44546a" strokecolor="#44546a" strokeweight="0">
                      <v:fill opacity="13107f"/>
                      <v:stroke opacity="13107f"/>
                      <v:path arrowok="t" o:connecttype="custom" o:connectlocs="65613,0;131225,136899;65613,273798;0,136899;0,0;131225,273798;101594,273798;0,0" o:connectangles="270,0,90,180,0,0,0,0" textboxrect="0,0,31,66"/>
                    </v:shape>
                    <v:shape id="Forma libre 18" o:spid="_x0000_s1053" style="position:absolute;left:6307;top:31735;width:296;height:1784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14818,0;29635,89191;14818,178381;0,89191;0,0;29635,70523;29635,178381;25401,165936;0,103710;0,0" o:connectangles="270,0,90,180,0,0,0,0,0,0" textboxrect="0,0,7,43"/>
                    </v:shape>
                    <v:shape id="Forma libre 19" o:spid="_x0000_s1054" style="position:absolute;left:6942;top:38829;width:1947;height:50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97361,0;194721,250985;97361,501969;0,250985;0,0;29631,66376;93127,207425;139691,356771;194721,501969;190488,501969;59263,228168;46564,182534;0,0" o:connectangles="270,0,90,180,0,0,0,0,0,0,0,0,0" textboxrect="0,0,46,121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14ACB" wp14:editId="48EF0A83">
                <wp:simplePos x="0" y="0"/>
                <wp:positionH relativeFrom="page">
                  <wp:posOffset>3175638</wp:posOffset>
                </wp:positionH>
                <wp:positionV relativeFrom="page">
                  <wp:posOffset>9408791</wp:posOffset>
                </wp:positionV>
                <wp:extent cx="3402326" cy="363217"/>
                <wp:effectExtent l="0" t="0" r="7624" b="17783"/>
                <wp:wrapNone/>
                <wp:docPr id="15147320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26" cy="363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CA9C56" w14:textId="77777777" w:rsidR="0034082F" w:rsidRDefault="00000000">
                            <w:pPr>
                              <w:pStyle w:val="Sinespaciado"/>
                            </w:pPr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Carla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>Peretó</w:t>
                            </w:r>
                            <w:proofErr w:type="spellEnd"/>
                            <w:r>
                              <w:rPr>
                                <w:color w:val="4472C4"/>
                                <w:sz w:val="26"/>
                                <w:szCs w:val="26"/>
                              </w:rPr>
                              <w:t xml:space="preserve"> Soler</w:t>
                            </w:r>
                          </w:p>
                          <w:p w14:paraId="3BDC5CDE" w14:textId="77777777" w:rsidR="0034082F" w:rsidRDefault="00000000">
                            <w:pPr>
                              <w:pStyle w:val="Sinespaciado"/>
                            </w:pPr>
                            <w:r>
                              <w:rPr>
                                <w:caps/>
                                <w:color w:val="595959"/>
                                <w:sz w:val="20"/>
                                <w:szCs w:val="20"/>
                              </w:rPr>
                              <w:t>GESINEN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14A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55" type="#_x0000_t202" style="position:absolute;margin-left:250.05pt;margin-top:740.85pt;width:267.9pt;height:28.6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" filled="f" stroked="f">
                <v:textbox style="mso-fit-shape-to-text:t" inset="0,0,0,0">
                  <w:txbxContent>
                    <w:p w14:paraId="14CA9C56" w14:textId="77777777" w:rsidR="0034082F" w:rsidRDefault="00000000">
                      <w:pPr>
                        <w:pStyle w:val="Sinespaciado"/>
                      </w:pPr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Carla </w:t>
                      </w:r>
                      <w:proofErr w:type="spellStart"/>
                      <w:r>
                        <w:rPr>
                          <w:color w:val="4472C4"/>
                          <w:sz w:val="26"/>
                          <w:szCs w:val="26"/>
                        </w:rPr>
                        <w:t>Peretó</w:t>
                      </w:r>
                      <w:proofErr w:type="spellEnd"/>
                      <w:r>
                        <w:rPr>
                          <w:color w:val="4472C4"/>
                          <w:sz w:val="26"/>
                          <w:szCs w:val="26"/>
                        </w:rPr>
                        <w:t xml:space="preserve"> Soler</w:t>
                      </w:r>
                    </w:p>
                    <w:p w14:paraId="3BDC5CDE" w14:textId="77777777" w:rsidR="0034082F" w:rsidRDefault="00000000">
                      <w:pPr>
                        <w:pStyle w:val="Sinespaciado"/>
                      </w:pPr>
                      <w:r>
                        <w:rPr>
                          <w:caps/>
                          <w:color w:val="595959"/>
                          <w:sz w:val="20"/>
                          <w:szCs w:val="20"/>
                        </w:rPr>
                        <w:t>GESINEN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32958" wp14:editId="7E05E211">
                <wp:simplePos x="0" y="0"/>
                <wp:positionH relativeFrom="page">
                  <wp:posOffset>3175638</wp:posOffset>
                </wp:positionH>
                <wp:positionV relativeFrom="page">
                  <wp:posOffset>1871347</wp:posOffset>
                </wp:positionV>
                <wp:extent cx="3394710" cy="1037587"/>
                <wp:effectExtent l="0" t="0" r="15240" b="10163"/>
                <wp:wrapNone/>
                <wp:docPr id="7031123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03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D2330" w14:textId="77777777" w:rsidR="0034082F" w:rsidRDefault="00000000">
                            <w:pPr>
                              <w:pStyle w:val="Sinespaciado"/>
                            </w:pPr>
                            <w:r>
                              <w:rPr>
                                <w:rFonts w:ascii="Calibri Light" w:hAnsi="Calibri Light"/>
                                <w:color w:val="262626"/>
                                <w:sz w:val="72"/>
                                <w:szCs w:val="72"/>
                              </w:rPr>
                              <w:t>MANUAL DE USO</w:t>
                            </w:r>
                          </w:p>
                          <w:p w14:paraId="324B9FF6" w14:textId="77777777" w:rsidR="0034082F" w:rsidRDefault="00000000">
                            <w:pPr>
                              <w:spacing w:before="120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GESINEN APP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2958" id="Cuadro de texto 3" o:spid="_x0000_s1056" type="#_x0000_t202" style="position:absolute;margin-left:250.05pt;margin-top:147.35pt;width:267.3pt;height:81.7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" filled="f" stroked="f">
                <v:textbox style="mso-fit-shape-to-text:t" inset="0,0,0,0">
                  <w:txbxContent>
                    <w:p w14:paraId="284D2330" w14:textId="77777777" w:rsidR="0034082F" w:rsidRDefault="00000000">
                      <w:pPr>
                        <w:pStyle w:val="Sinespaciado"/>
                      </w:pPr>
                      <w:r>
                        <w:rPr>
                          <w:rFonts w:ascii="Calibri Light" w:hAnsi="Calibri Light"/>
                          <w:color w:val="262626"/>
                          <w:sz w:val="72"/>
                          <w:szCs w:val="72"/>
                        </w:rPr>
                        <w:t>MANUAL DE USO</w:t>
                      </w:r>
                    </w:p>
                    <w:p w14:paraId="324B9FF6" w14:textId="77777777" w:rsidR="0034082F" w:rsidRDefault="00000000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GESINEN APP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0FF3CE" w14:textId="77777777" w:rsidR="0034082F" w:rsidRDefault="0034082F">
      <w:pPr>
        <w:pageBreakBefore/>
        <w:suppressAutoHyphens w:val="0"/>
      </w:pPr>
    </w:p>
    <w:p w14:paraId="3A0913D5" w14:textId="77777777" w:rsidR="0034082F" w:rsidRDefault="00000000">
      <w:pPr>
        <w:pStyle w:val="TtuloTDC"/>
        <w:outlineLvl w:val="9"/>
      </w:pPr>
      <w:r>
        <w:t>Tabla de contenido</w:t>
      </w:r>
    </w:p>
    <w:p w14:paraId="094A9EBC" w14:textId="77777777" w:rsidR="0034082F" w:rsidRDefault="00000000">
      <w:pPr>
        <w:pStyle w:val="TDC2"/>
      </w:pPr>
      <w:r>
        <w:rPr>
          <w:rFonts w:ascii="Calibri Light" w:eastAsia="Times New Roman" w:hAnsi="Calibri Light"/>
          <w:b w:val="0"/>
          <w:bCs w:val="0"/>
          <w:color w:val="2F5496"/>
          <w:kern w:val="0"/>
          <w:sz w:val="32"/>
          <w:szCs w:val="32"/>
          <w:lang w:eastAsia="es-ES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/>
          <w:b w:val="0"/>
          <w:bCs w:val="0"/>
          <w:color w:val="2F5496"/>
          <w:kern w:val="0"/>
          <w:sz w:val="32"/>
          <w:szCs w:val="32"/>
          <w:lang w:eastAsia="es-ES"/>
        </w:rPr>
        <w:fldChar w:fldCharType="separate"/>
      </w:r>
      <w:hyperlink r:id="rId7" w:history="1">
        <w:r>
          <w:rPr>
            <w:rStyle w:val="Hipervnculo"/>
          </w:rPr>
          <w:t>INTRODUCCIÓN</w:t>
        </w:r>
        <w:r>
          <w:tab/>
          <w:t>2</w:t>
        </w:r>
      </w:hyperlink>
    </w:p>
    <w:p w14:paraId="0EB8494C" w14:textId="77777777" w:rsidR="0034082F" w:rsidRDefault="00000000">
      <w:pPr>
        <w:pStyle w:val="TDC2"/>
      </w:pPr>
      <w:hyperlink r:id="rId8" w:history="1">
        <w:r>
          <w:rPr>
            <w:rStyle w:val="Hipervnculo"/>
          </w:rPr>
          <w:t>FUNCIONAMIENTO</w:t>
        </w:r>
        <w:r>
          <w:tab/>
          <w:t>2</w:t>
        </w:r>
      </w:hyperlink>
    </w:p>
    <w:p w14:paraId="4EE0A886" w14:textId="77777777" w:rsidR="0034082F" w:rsidRDefault="00000000">
      <w:pPr>
        <w:pStyle w:val="TDC3"/>
        <w:tabs>
          <w:tab w:val="right" w:leader="dot" w:pos="880"/>
        </w:tabs>
      </w:pPr>
      <w:hyperlink r:id="rId9" w:history="1">
        <w:r>
          <w:rPr>
            <w:rStyle w:val="Hipervnculo"/>
            <w:b w:val="0"/>
            <w:bCs w:val="0"/>
          </w:rPr>
          <w:t>1.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  <w:b w:val="0"/>
            <w:bCs w:val="0"/>
          </w:rPr>
          <w:t>LOGIN</w:t>
        </w:r>
        <w:r>
          <w:tab/>
          <w:t>2</w:t>
        </w:r>
      </w:hyperlink>
    </w:p>
    <w:p w14:paraId="1BADF433" w14:textId="77777777" w:rsidR="0034082F" w:rsidRDefault="00000000">
      <w:pPr>
        <w:pStyle w:val="TDC3"/>
        <w:tabs>
          <w:tab w:val="right" w:leader="dot" w:pos="880"/>
        </w:tabs>
      </w:pPr>
      <w:hyperlink r:id="rId10" w:history="1">
        <w:r>
          <w:rPr>
            <w:rStyle w:val="Hipervnculo"/>
            <w:b w:val="0"/>
            <w:bCs w:val="0"/>
          </w:rPr>
          <w:t>2.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  <w:b w:val="0"/>
            <w:bCs w:val="0"/>
          </w:rPr>
          <w:t>MENÚ</w:t>
        </w:r>
        <w:r>
          <w:tab/>
          <w:t>2</w:t>
        </w:r>
      </w:hyperlink>
    </w:p>
    <w:p w14:paraId="7B7E01FE" w14:textId="77777777" w:rsidR="0034082F" w:rsidRDefault="00000000">
      <w:pPr>
        <w:pStyle w:val="TDC3"/>
        <w:tabs>
          <w:tab w:val="right" w:leader="dot" w:pos="880"/>
        </w:tabs>
      </w:pPr>
      <w:hyperlink r:id="rId11" w:history="1">
        <w:r>
          <w:rPr>
            <w:rStyle w:val="Hipervnculo"/>
          </w:rPr>
          <w:t>2.1.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</w:rPr>
          <w:t>SENSORES</w:t>
        </w:r>
        <w:r>
          <w:tab/>
          <w:t>3</w:t>
        </w:r>
      </w:hyperlink>
    </w:p>
    <w:p w14:paraId="2C1F79B1" w14:textId="4BE3190D" w:rsidR="0034082F" w:rsidRDefault="00250D8D">
      <w:pPr>
        <w:tabs>
          <w:tab w:val="right" w:leader="dot" w:pos="8838"/>
        </w:tabs>
      </w:pPr>
      <w:r>
        <w:tab/>
      </w:r>
      <w:r w:rsidR="00000000">
        <w:rPr>
          <w:i/>
          <w:iCs/>
        </w:rPr>
        <w:t>2.1.1. TAB BLUETOOTH…………………………………………………………………………………………………4</w:t>
      </w:r>
    </w:p>
    <w:p w14:paraId="4E8C3E10" w14:textId="77777777" w:rsidR="0034082F" w:rsidRDefault="00000000">
      <w:pPr>
        <w:tabs>
          <w:tab w:val="right" w:leader="dot" w:pos="8838"/>
        </w:tabs>
        <w:rPr>
          <w:i/>
          <w:iCs/>
        </w:rPr>
      </w:pPr>
      <w:r>
        <w:rPr>
          <w:i/>
          <w:iCs/>
        </w:rPr>
        <w:tab/>
        <w:t>2.1.2. TAB GENERIC……………………………………………………………………………………………….……..5</w:t>
      </w:r>
    </w:p>
    <w:p w14:paraId="7535BF94" w14:textId="77777777" w:rsidR="0034082F" w:rsidRDefault="00000000">
      <w:pPr>
        <w:pStyle w:val="TDC3"/>
        <w:tabs>
          <w:tab w:val="right" w:leader="dot" w:pos="880"/>
        </w:tabs>
      </w:pPr>
      <w:hyperlink r:id="rId12" w:history="1">
        <w:r>
          <w:rPr>
            <w:rStyle w:val="Hipervnculo"/>
          </w:rPr>
          <w:t>2.2.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</w:rPr>
          <w:t>GATEWAY</w:t>
        </w:r>
        <w:r>
          <w:tab/>
          <w:t>6</w:t>
        </w:r>
      </w:hyperlink>
    </w:p>
    <w:p w14:paraId="2A0393D1" w14:textId="77777777" w:rsidR="0034082F" w:rsidRDefault="00000000">
      <w:pPr>
        <w:tabs>
          <w:tab w:val="right" w:leader="dot" w:pos="8838"/>
        </w:tabs>
      </w:pPr>
      <w:r>
        <w:tab/>
      </w:r>
      <w:r>
        <w:rPr>
          <w:i/>
          <w:iCs/>
        </w:rPr>
        <w:t>2.2.1. SSH…………………………………………………………………………………………………………………….6</w:t>
      </w:r>
    </w:p>
    <w:p w14:paraId="664A86ED" w14:textId="77777777" w:rsidR="0034082F" w:rsidRDefault="00000000">
      <w:pPr>
        <w:tabs>
          <w:tab w:val="right" w:leader="dot" w:pos="8838"/>
        </w:tabs>
        <w:rPr>
          <w:i/>
          <w:iCs/>
        </w:rPr>
      </w:pPr>
      <w:r>
        <w:rPr>
          <w:i/>
          <w:iCs/>
        </w:rPr>
        <w:tab/>
        <w:t>2.2.2. MQTT…………………………………………………………………………………………………………………7</w:t>
      </w:r>
    </w:p>
    <w:p w14:paraId="54270F4F" w14:textId="77777777" w:rsidR="0034082F" w:rsidRDefault="00000000">
      <w:pPr>
        <w:pStyle w:val="TDC3"/>
        <w:tabs>
          <w:tab w:val="right" w:leader="dot" w:pos="880"/>
        </w:tabs>
      </w:pPr>
      <w:hyperlink r:id="rId13" w:history="1">
        <w:r>
          <w:rPr>
            <w:rStyle w:val="Hipervnculo"/>
          </w:rPr>
          <w:t>3.</w:t>
        </w:r>
        <w:r>
          <w:rPr>
            <w:rFonts w:eastAsia="Times New Roman"/>
            <w:lang w:eastAsia="es-ES"/>
          </w:rPr>
          <w:tab/>
        </w:r>
        <w:r>
          <w:rPr>
            <w:rStyle w:val="Hipervnculo"/>
          </w:rPr>
          <w:t>PLATAFORMA</w:t>
        </w:r>
        <w:r>
          <w:tab/>
          <w:t>9</w:t>
        </w:r>
      </w:hyperlink>
    </w:p>
    <w:p w14:paraId="79832209" w14:textId="77777777" w:rsidR="0034082F" w:rsidRDefault="00000000">
      <w:r>
        <w:rPr>
          <w:b/>
          <w:bCs/>
        </w:rPr>
        <w:fldChar w:fldCharType="end"/>
      </w:r>
    </w:p>
    <w:p w14:paraId="36BDB964" w14:textId="77777777" w:rsidR="0034082F" w:rsidRDefault="0034082F">
      <w:pPr>
        <w:pStyle w:val="Ttulo2"/>
      </w:pPr>
    </w:p>
    <w:p w14:paraId="277E1090" w14:textId="77777777" w:rsidR="0034082F" w:rsidRDefault="0034082F"/>
    <w:p w14:paraId="2A4E38FC" w14:textId="77777777" w:rsidR="0034082F" w:rsidRDefault="0034082F"/>
    <w:p w14:paraId="15ECD8C4" w14:textId="77777777" w:rsidR="0034082F" w:rsidRDefault="0034082F"/>
    <w:p w14:paraId="3A449A0A" w14:textId="77777777" w:rsidR="0034082F" w:rsidRDefault="0034082F"/>
    <w:p w14:paraId="74D64C5E" w14:textId="77777777" w:rsidR="0034082F" w:rsidRDefault="0034082F"/>
    <w:p w14:paraId="5C3CB113" w14:textId="77777777" w:rsidR="0034082F" w:rsidRDefault="0034082F"/>
    <w:p w14:paraId="1F621AB8" w14:textId="77777777" w:rsidR="0034082F" w:rsidRDefault="0034082F"/>
    <w:p w14:paraId="11A7BF24" w14:textId="77777777" w:rsidR="0034082F" w:rsidRDefault="0034082F"/>
    <w:p w14:paraId="6B5C87B1" w14:textId="77777777" w:rsidR="0034082F" w:rsidRDefault="0034082F"/>
    <w:p w14:paraId="57CE734E" w14:textId="77777777" w:rsidR="0034082F" w:rsidRDefault="0034082F"/>
    <w:p w14:paraId="262A67A8" w14:textId="77777777" w:rsidR="0034082F" w:rsidRDefault="0034082F"/>
    <w:p w14:paraId="43D75639" w14:textId="77777777" w:rsidR="0034082F" w:rsidRDefault="0034082F"/>
    <w:p w14:paraId="37139968" w14:textId="77777777" w:rsidR="0034082F" w:rsidRDefault="0034082F"/>
    <w:p w14:paraId="05F0F650" w14:textId="77777777" w:rsidR="0034082F" w:rsidRDefault="0034082F"/>
    <w:p w14:paraId="08261223" w14:textId="77777777" w:rsidR="0034082F" w:rsidRDefault="0034082F"/>
    <w:p w14:paraId="37928F99" w14:textId="77777777" w:rsidR="0034082F" w:rsidRDefault="0034082F"/>
    <w:p w14:paraId="0C9BB3FB" w14:textId="77777777" w:rsidR="0034082F" w:rsidRDefault="0034082F"/>
    <w:p w14:paraId="4C545E07" w14:textId="77777777" w:rsidR="0034082F" w:rsidRDefault="0034082F"/>
    <w:p w14:paraId="5BA81513" w14:textId="77777777" w:rsidR="0034082F" w:rsidRDefault="0034082F"/>
    <w:p w14:paraId="5A3D4E45" w14:textId="77777777" w:rsidR="0034082F" w:rsidRDefault="0034082F"/>
    <w:p w14:paraId="7CF09B22" w14:textId="77777777" w:rsidR="0034082F" w:rsidRDefault="0034082F"/>
    <w:p w14:paraId="357C6109" w14:textId="77777777" w:rsidR="0034082F" w:rsidRDefault="00000000">
      <w:pPr>
        <w:pStyle w:val="Ttulo2"/>
      </w:pPr>
      <w:r>
        <w:t xml:space="preserve"> </w:t>
      </w:r>
      <w:bookmarkStart w:id="0" w:name="_Toc135739379"/>
      <w:r>
        <w:t>INTRODUCCIÓN</w:t>
      </w:r>
      <w:bookmarkEnd w:id="0"/>
    </w:p>
    <w:p w14:paraId="7FA36F81" w14:textId="77777777" w:rsidR="0034082F" w:rsidRDefault="00000000">
      <w:proofErr w:type="spellStart"/>
      <w:r>
        <w:t>Gesinen</w:t>
      </w:r>
      <w:proofErr w:type="spellEnd"/>
      <w:r>
        <w:t xml:space="preserve"> App, es una aplicación diseñada con el fin de facilitar muchos de los procesos que se llevan a cabo en esta empresa. A través de ella vamos a poder conectarnos, con una conexión bluetooth, con los sensores Lora con los que se está trabajando ahora. Además, también podremos conectarnos a la Plataforma de </w:t>
      </w:r>
      <w:proofErr w:type="spellStart"/>
      <w:r>
        <w:t>Gesinen</w:t>
      </w:r>
      <w:proofErr w:type="spellEnd"/>
      <w:r>
        <w:t xml:space="preserve">, conectarnos a través de una conexión </w:t>
      </w:r>
      <w:proofErr w:type="spellStart"/>
      <w:r>
        <w:t>ssh</w:t>
      </w:r>
      <w:proofErr w:type="spellEnd"/>
      <w:r>
        <w:t xml:space="preserve"> con un Gateway y podremos crear también una conexión MQTT y conectarnos al servidor de nuestra empresa o cualquiera.</w:t>
      </w:r>
    </w:p>
    <w:p w14:paraId="3BF9B4E1" w14:textId="77777777" w:rsidR="0034082F" w:rsidRDefault="0034082F"/>
    <w:p w14:paraId="759CEFE1" w14:textId="77777777" w:rsidR="0034082F" w:rsidRDefault="00000000">
      <w:pPr>
        <w:pStyle w:val="Ttulo2"/>
      </w:pPr>
      <w:bookmarkStart w:id="1" w:name="_Toc135739380"/>
      <w:r>
        <w:t>FUNCIONAMIENTO</w:t>
      </w:r>
      <w:bookmarkEnd w:id="1"/>
    </w:p>
    <w:p w14:paraId="20AB8A45" w14:textId="77777777" w:rsidR="0034082F" w:rsidRDefault="00000000">
      <w:pPr>
        <w:pStyle w:val="Ttulo3"/>
        <w:numPr>
          <w:ilvl w:val="0"/>
          <w:numId w:val="1"/>
        </w:numPr>
      </w:pPr>
      <w:bookmarkStart w:id="2" w:name="_Toc135739381"/>
      <w:r>
        <w:t>LOGIN</w:t>
      </w:r>
      <w:bookmarkEnd w:id="2"/>
    </w:p>
    <w:p w14:paraId="6FE43289" w14:textId="77777777" w:rsidR="0034082F" w:rsidRDefault="00000000">
      <w:r>
        <w:t xml:space="preserve">La primera pantalla que encontramos al iniciar la app </w:t>
      </w:r>
      <w:proofErr w:type="gramStart"/>
      <w:r>
        <w:t>es  una</w:t>
      </w:r>
      <w:proofErr w:type="gramEnd"/>
      <w:r>
        <w:t xml:space="preserve"> interfaz que permite a los usuarios autenticarse y acceder a las funciones y características de esta app.</w:t>
      </w:r>
    </w:p>
    <w:p w14:paraId="207397D3" w14:textId="77777777" w:rsidR="0034082F" w:rsidRDefault="00000000">
      <w:r>
        <w:t>Temporalmente deshabilitado (FALTA BASE DE DATOS)</w:t>
      </w:r>
    </w:p>
    <w:p w14:paraId="0D943C6B" w14:textId="77777777" w:rsidR="0034082F" w:rsidRDefault="00000000">
      <w:pPr>
        <w:pStyle w:val="Ttulo3"/>
        <w:numPr>
          <w:ilvl w:val="0"/>
          <w:numId w:val="1"/>
        </w:numPr>
      </w:pPr>
      <w:bookmarkStart w:id="3" w:name="_Toc135739382"/>
      <w:r>
        <w:t>MENÚ</w:t>
      </w:r>
      <w:bookmarkEnd w:id="3"/>
    </w:p>
    <w:p w14:paraId="0ADE8248" w14:textId="77777777" w:rsidR="0034082F" w:rsidRDefault="00000000">
      <w:r>
        <w:t xml:space="preserve">Una vez accedemos correctamente con el </w:t>
      </w:r>
      <w:proofErr w:type="spellStart"/>
      <w:r>
        <w:t>Login</w:t>
      </w:r>
      <w:proofErr w:type="spellEnd"/>
      <w:r>
        <w:t>, nos aparecerá el siguiente menú con tres botones.</w:t>
      </w:r>
    </w:p>
    <w:p w14:paraId="1538BA7B" w14:textId="77777777" w:rsidR="0034082F" w:rsidRDefault="00000000">
      <w:pPr>
        <w:keepNext/>
        <w:jc w:val="center"/>
      </w:pPr>
      <w:r>
        <w:rPr>
          <w:noProof/>
        </w:rPr>
        <w:drawing>
          <wp:inline distT="0" distB="0" distL="0" distR="0" wp14:anchorId="42BEA2DB" wp14:editId="267A8EFE">
            <wp:extent cx="1787761" cy="3194602"/>
            <wp:effectExtent l="0" t="0" r="2939" b="5798"/>
            <wp:docPr id="753035301" name="Imagen 1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7761" cy="3194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C56CE9C" w14:textId="77777777" w:rsidR="0034082F" w:rsidRDefault="00000000">
      <w:pPr>
        <w:pStyle w:val="Descripcin"/>
        <w:jc w:val="center"/>
      </w:pPr>
      <w:r>
        <w:t xml:space="preserve">Ilustración 1 - </w:t>
      </w:r>
      <w:proofErr w:type="spellStart"/>
      <w:r>
        <w:t>Layout</w:t>
      </w:r>
      <w:proofErr w:type="spellEnd"/>
      <w:r>
        <w:t xml:space="preserve"> Menú</w:t>
      </w:r>
    </w:p>
    <w:p w14:paraId="69410CEA" w14:textId="77777777" w:rsidR="0034082F" w:rsidRDefault="00000000">
      <w:r>
        <w:t xml:space="preserve">El primero, ‘SENSORES’, te redirige a la sección de la </w:t>
      </w:r>
      <w:proofErr w:type="gramStart"/>
      <w:r>
        <w:t>app</w:t>
      </w:r>
      <w:proofErr w:type="gramEnd"/>
      <w:r>
        <w:t xml:space="preserve"> donde se van a realizar las conexiones bluetooth con los sensores Lora, además de poder configurar distintos parámetros del sensor. El segundo, ‘GATEWAY’, contiene una sección para crear una conexión SSH con un Gateway, y otra sección para crear una conexión MQTT. Por último, tenemos el botón ‘PLATAFORMA’, que nos redirige directamente a la plataforma de </w:t>
      </w:r>
      <w:proofErr w:type="spellStart"/>
      <w:r>
        <w:t>Gesinen</w:t>
      </w:r>
      <w:proofErr w:type="spellEnd"/>
      <w:r>
        <w:t>.</w:t>
      </w:r>
    </w:p>
    <w:p w14:paraId="7F994977" w14:textId="77777777" w:rsidR="0034082F" w:rsidRDefault="0034082F">
      <w:pPr>
        <w:pStyle w:val="Ttulo3"/>
      </w:pPr>
    </w:p>
    <w:p w14:paraId="36A45FFA" w14:textId="77777777" w:rsidR="0034082F" w:rsidRDefault="00000000">
      <w:pPr>
        <w:pStyle w:val="Ttulo3"/>
        <w:numPr>
          <w:ilvl w:val="1"/>
          <w:numId w:val="2"/>
        </w:numPr>
      </w:pPr>
      <w:bookmarkStart w:id="4" w:name="_Toc135739383"/>
      <w:r>
        <w:t>SENSORES</w:t>
      </w:r>
      <w:bookmarkEnd w:id="4"/>
    </w:p>
    <w:p w14:paraId="5B02DC80" w14:textId="77777777" w:rsidR="0034082F" w:rsidRDefault="00000000">
      <w:pPr>
        <w:ind w:left="360" w:right="762"/>
        <w:jc w:val="both"/>
      </w:pPr>
      <w:r>
        <w:t xml:space="preserve">Esta sección es la encargada de establecer la conexión Bluetooth y de configurar genéricamente los sensores a los que se conecte. El </w:t>
      </w:r>
      <w:proofErr w:type="spellStart"/>
      <w:r>
        <w:t>layout</w:t>
      </w:r>
      <w:proofErr w:type="spellEnd"/>
      <w:r>
        <w:t xml:space="preserve"> que podemos ver cuando accedemos a este apartado es el siguiente:</w:t>
      </w:r>
    </w:p>
    <w:p w14:paraId="17D1FCCF" w14:textId="77777777" w:rsidR="0034082F" w:rsidRDefault="0034082F">
      <w:pPr>
        <w:ind w:right="762"/>
      </w:pPr>
    </w:p>
    <w:p w14:paraId="6DDC50A9" w14:textId="77777777" w:rsidR="0034082F" w:rsidRDefault="0034082F">
      <w:pPr>
        <w:ind w:right="762"/>
      </w:pPr>
    </w:p>
    <w:p w14:paraId="380F5DD4" w14:textId="77777777" w:rsidR="0034082F" w:rsidRDefault="0034082F">
      <w:pPr>
        <w:ind w:right="762"/>
      </w:pPr>
    </w:p>
    <w:p w14:paraId="408F605D" w14:textId="77777777" w:rsidR="0034082F" w:rsidRDefault="0034082F">
      <w:pPr>
        <w:ind w:right="762"/>
      </w:pPr>
    </w:p>
    <w:p w14:paraId="57709B29" w14:textId="77777777" w:rsidR="0034082F" w:rsidRDefault="0034082F">
      <w:pPr>
        <w:ind w:right="762"/>
      </w:pPr>
    </w:p>
    <w:p w14:paraId="15FD69C2" w14:textId="77777777" w:rsidR="0034082F" w:rsidRDefault="0034082F">
      <w:pPr>
        <w:ind w:right="762"/>
      </w:pPr>
    </w:p>
    <w:p w14:paraId="35CF069A" w14:textId="77777777" w:rsidR="0034082F" w:rsidRDefault="0034082F">
      <w:pPr>
        <w:ind w:right="762"/>
      </w:pPr>
    </w:p>
    <w:p w14:paraId="623D1497" w14:textId="77777777" w:rsidR="0034082F" w:rsidRDefault="0034082F">
      <w:pPr>
        <w:ind w:right="762"/>
      </w:pPr>
    </w:p>
    <w:p w14:paraId="5C4BCC1B" w14:textId="77777777" w:rsidR="0034082F" w:rsidRDefault="0034082F">
      <w:pPr>
        <w:ind w:right="762"/>
      </w:pPr>
    </w:p>
    <w:p w14:paraId="62E20D2F" w14:textId="77777777" w:rsidR="0034082F" w:rsidRDefault="0034082F">
      <w:pPr>
        <w:ind w:right="762"/>
      </w:pPr>
    </w:p>
    <w:p w14:paraId="1520BB10" w14:textId="77777777" w:rsidR="0034082F" w:rsidRDefault="0034082F">
      <w:pPr>
        <w:ind w:right="762"/>
      </w:pPr>
    </w:p>
    <w:p w14:paraId="23B51960" w14:textId="77777777" w:rsidR="0034082F" w:rsidRDefault="0034082F">
      <w:pPr>
        <w:ind w:right="762"/>
      </w:pPr>
    </w:p>
    <w:p w14:paraId="759B3311" w14:textId="77777777" w:rsidR="0034082F" w:rsidRDefault="0034082F">
      <w:pPr>
        <w:ind w:right="762"/>
      </w:pPr>
    </w:p>
    <w:p w14:paraId="5E03000C" w14:textId="77777777" w:rsidR="0034082F" w:rsidRDefault="00000000">
      <w:pPr>
        <w:spacing w:after="0" w:line="254" w:lineRule="auto"/>
        <w:ind w:left="5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CC5B2C" wp14:editId="28D289F7">
                <wp:simplePos x="0" y="0"/>
                <wp:positionH relativeFrom="column">
                  <wp:posOffset>349831</wp:posOffset>
                </wp:positionH>
                <wp:positionV relativeFrom="paragraph">
                  <wp:posOffset>-3637410</wp:posOffset>
                </wp:positionV>
                <wp:extent cx="1821055" cy="3857789"/>
                <wp:effectExtent l="0" t="0" r="7745" b="9361"/>
                <wp:wrapSquare wrapText="bothSides"/>
                <wp:docPr id="713637192" name="Group 4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055" cy="3857789"/>
                          <a:chOff x="0" y="0"/>
                          <a:chExt cx="1821055" cy="3857789"/>
                        </a:xfrm>
                      </wpg:grpSpPr>
                      <pic:pic xmlns:pic="http://schemas.openxmlformats.org/drawingml/2006/picture">
                        <pic:nvPicPr>
                          <pic:cNvPr id="47734312" name="Picture 2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055" cy="383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2089963976" name="Rectangle 250"/>
                        <wps:cNvSpPr/>
                        <wps:spPr>
                          <a:xfrm>
                            <a:off x="293248" y="3702945"/>
                            <a:ext cx="79171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DBE0FB2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Ilustración 2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07286464" name="Rectangle 251"/>
                        <wps:cNvSpPr/>
                        <wps:spPr>
                          <a:xfrm>
                            <a:off x="889510" y="3702945"/>
                            <a:ext cx="4651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3F72CA9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90905871" name="Rectangle 252"/>
                        <wps:cNvSpPr/>
                        <wps:spPr>
                          <a:xfrm>
                            <a:off x="924559" y="3702945"/>
                            <a:ext cx="3435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2D5EA6F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39304700" name="Rectangle 253"/>
                        <wps:cNvSpPr/>
                        <wps:spPr>
                          <a:xfrm>
                            <a:off x="948946" y="3702945"/>
                            <a:ext cx="85419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917BBD3" w14:textId="77777777" w:rsidR="0034082F" w:rsidRDefault="00000000">
                              <w:pPr>
                                <w:spacing w:line="254" w:lineRule="auto"/>
                              </w:pPr>
                              <w:proofErr w:type="spellStart"/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>Tab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 Bluetooth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85039832" name="Rectangle 254"/>
                        <wps:cNvSpPr/>
                        <wps:spPr>
                          <a:xfrm>
                            <a:off x="1590553" y="3702945"/>
                            <a:ext cx="3435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CF6F5ED" w14:textId="77777777" w:rsidR="0034082F" w:rsidRDefault="00000000">
                              <w:pPr>
                                <w:spacing w:line="254" w:lineRule="auto"/>
                              </w:pPr>
                              <w:r>
                                <w:rPr>
                                  <w:rFonts w:cs="Calibri"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C5B2C" id="Group 4939" o:spid="_x0000_s1057" style="position:absolute;left:0;text-align:left;margin-left:27.55pt;margin-top:-286.4pt;width:143.4pt;height:303.75pt;z-index:251666432" coordsize="18210,385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58" type="#_x0000_t75" style="position:absolute;width:18210;height:38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">
                  <v:imagedata r:id="rId16" o:title=""/>
                </v:shape>
                <v:rect id="Rectangle 250" o:spid="_x0000_s1059" style="position:absolute;left:2932;top:37029;width:791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" filled="f" stroked="f">
                  <v:textbox inset="0,0,0,0">
                    <w:txbxContent>
                      <w:p w14:paraId="4DBE0FB2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Ilustración 2 </w:t>
                        </w:r>
                      </w:p>
                    </w:txbxContent>
                  </v:textbox>
                </v:rect>
                <v:rect id="Rectangle 251" o:spid="_x0000_s1060" style="position:absolute;left:8895;top:37029;width:46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" filled="f" stroked="f">
                  <v:textbox inset="0,0,0,0">
                    <w:txbxContent>
                      <w:p w14:paraId="63F72CA9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52" o:spid="_x0000_s1061" style="position:absolute;left:9245;top:370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" filled="f" stroked="f">
                  <v:textbox inset="0,0,0,0">
                    <w:txbxContent>
                      <w:p w14:paraId="72D5EA6F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062" style="position:absolute;left:9489;top:37029;width:854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" filled="f" stroked="f">
                  <v:textbox inset="0,0,0,0">
                    <w:txbxContent>
                      <w:p w14:paraId="0917BBD3" w14:textId="77777777" w:rsidR="0034082F" w:rsidRDefault="00000000">
                        <w:pPr>
                          <w:spacing w:line="254" w:lineRule="auto"/>
                        </w:pPr>
                        <w:proofErr w:type="spellStart"/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>Tab</w:t>
                        </w:r>
                        <w:proofErr w:type="spellEnd"/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 Bluetooth</w:t>
                        </w:r>
                      </w:p>
                    </w:txbxContent>
                  </v:textbox>
                </v:rect>
                <v:rect id="Rectangle 254" o:spid="_x0000_s1063" style="position:absolute;left:15905;top:3702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" filled="f" stroked="f">
                  <v:textbox inset="0,0,0,0">
                    <w:txbxContent>
                      <w:p w14:paraId="3CF6F5ED" w14:textId="77777777" w:rsidR="0034082F" w:rsidRDefault="00000000">
                        <w:pPr>
                          <w:spacing w:line="254" w:lineRule="auto"/>
                        </w:pPr>
                        <w:r>
                          <w:rPr>
                            <w:rFonts w:cs="Calibri"/>
                            <w:i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03A08C" wp14:editId="1632F035">
            <wp:simplePos x="0" y="0"/>
            <wp:positionH relativeFrom="column">
              <wp:posOffset>3171770</wp:posOffset>
            </wp:positionH>
            <wp:positionV relativeFrom="paragraph">
              <wp:posOffset>-3610106</wp:posOffset>
            </wp:positionV>
            <wp:extent cx="1777364" cy="3504566"/>
            <wp:effectExtent l="0" t="0" r="0" b="634"/>
            <wp:wrapSquare wrapText="bothSides"/>
            <wp:docPr id="385044014" name="Picture 256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364" cy="35045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/>
          <w:color w:val="44546A"/>
          <w:sz w:val="18"/>
        </w:rPr>
        <w:t xml:space="preserve">                                               </w:t>
      </w:r>
      <w:r>
        <w:rPr>
          <w:rFonts w:cs="Calibri"/>
          <w:i/>
          <w:color w:val="44546A"/>
          <w:sz w:val="18"/>
        </w:rPr>
        <w:t xml:space="preserve">Ilustración 3 - </w:t>
      </w:r>
      <w:proofErr w:type="spellStart"/>
      <w:r>
        <w:rPr>
          <w:rFonts w:cs="Calibri"/>
          <w:i/>
          <w:color w:val="44546A"/>
          <w:sz w:val="18"/>
        </w:rPr>
        <w:t>Tab</w:t>
      </w:r>
      <w:proofErr w:type="spellEnd"/>
      <w:r>
        <w:rPr>
          <w:rFonts w:cs="Calibri"/>
          <w:i/>
          <w:color w:val="44546A"/>
          <w:sz w:val="18"/>
        </w:rPr>
        <w:t xml:space="preserve"> </w:t>
      </w:r>
      <w:proofErr w:type="spellStart"/>
      <w:r>
        <w:rPr>
          <w:rFonts w:cs="Calibri"/>
          <w:i/>
          <w:color w:val="44546A"/>
          <w:sz w:val="18"/>
        </w:rPr>
        <w:t>Generic</w:t>
      </w:r>
      <w:proofErr w:type="spellEnd"/>
      <w:r>
        <w:rPr>
          <w:rFonts w:cs="Calibri"/>
          <w:i/>
          <w:color w:val="44546A"/>
          <w:sz w:val="18"/>
        </w:rPr>
        <w:t xml:space="preserve"> </w:t>
      </w:r>
    </w:p>
    <w:p w14:paraId="3425A35A" w14:textId="77777777" w:rsidR="0034082F" w:rsidRDefault="00000000">
      <w:pPr>
        <w:spacing w:after="156" w:line="254" w:lineRule="auto"/>
        <w:ind w:right="5856"/>
      </w:pPr>
      <w:r>
        <w:t xml:space="preserve"> </w:t>
      </w:r>
    </w:p>
    <w:p w14:paraId="22F8891E" w14:textId="77777777" w:rsidR="0034082F" w:rsidRDefault="00000000">
      <w:pPr>
        <w:spacing w:after="158"/>
        <w:ind w:right="762"/>
      </w:pPr>
      <w:r>
        <w:t xml:space="preserve">Como se puede observar esta sección está compuesta por dos </w:t>
      </w:r>
      <w:proofErr w:type="spellStart"/>
      <w:r>
        <w:t>tabs</w:t>
      </w:r>
      <w:proofErr w:type="spellEnd"/>
      <w:r>
        <w:t xml:space="preserve">. El primero se llama </w:t>
      </w:r>
      <w:r>
        <w:rPr>
          <w:rFonts w:cs="Calibri"/>
        </w:rPr>
        <w:t>‘</w:t>
      </w:r>
      <w:r>
        <w:t>Bluetooth</w:t>
      </w:r>
      <w:r>
        <w:rPr>
          <w:rFonts w:cs="Calibri"/>
        </w:rPr>
        <w:t>’</w:t>
      </w:r>
      <w:r>
        <w:t xml:space="preserve">, donde se van a realizar las conexiones bluetooth con los sensores. Y el segundo, se llama </w:t>
      </w:r>
      <w:r>
        <w:rPr>
          <w:rFonts w:cs="Calibri"/>
        </w:rPr>
        <w:t>‘</w:t>
      </w:r>
      <w:proofErr w:type="spellStart"/>
      <w:r>
        <w:t>Generic</w:t>
      </w:r>
      <w:proofErr w:type="spellEnd"/>
      <w:r>
        <w:rPr>
          <w:rFonts w:cs="Calibri"/>
        </w:rPr>
        <w:t>’</w:t>
      </w:r>
      <w:r>
        <w:t xml:space="preserve">, donde se podrán configurar los datos más básicos que comparten todos los sensores. </w:t>
      </w:r>
    </w:p>
    <w:p w14:paraId="33B0FA13" w14:textId="77777777" w:rsidR="0034082F" w:rsidRDefault="0034082F">
      <w:pPr>
        <w:spacing w:after="158"/>
        <w:ind w:right="762"/>
      </w:pPr>
    </w:p>
    <w:p w14:paraId="27766AE5" w14:textId="77777777" w:rsidR="0034082F" w:rsidRDefault="0034082F">
      <w:pPr>
        <w:spacing w:after="158"/>
        <w:ind w:right="762"/>
      </w:pPr>
    </w:p>
    <w:p w14:paraId="04EF8B51" w14:textId="77777777" w:rsidR="0034082F" w:rsidRDefault="0034082F">
      <w:pPr>
        <w:spacing w:after="158"/>
        <w:ind w:right="762"/>
      </w:pPr>
    </w:p>
    <w:p w14:paraId="74C057C6" w14:textId="77777777" w:rsidR="0034082F" w:rsidRDefault="0034082F">
      <w:pPr>
        <w:spacing w:after="158"/>
        <w:ind w:right="762"/>
      </w:pPr>
    </w:p>
    <w:p w14:paraId="11F42D5C" w14:textId="77777777" w:rsidR="0034082F" w:rsidRDefault="0034082F">
      <w:pPr>
        <w:spacing w:after="158"/>
        <w:ind w:right="762"/>
      </w:pPr>
    </w:p>
    <w:p w14:paraId="5F7CE196" w14:textId="77777777" w:rsidR="0034082F" w:rsidRDefault="0034082F">
      <w:pPr>
        <w:spacing w:after="158"/>
        <w:ind w:right="762"/>
      </w:pPr>
    </w:p>
    <w:p w14:paraId="54E7160D" w14:textId="77777777" w:rsidR="0034082F" w:rsidRDefault="0034082F">
      <w:pPr>
        <w:spacing w:after="158"/>
        <w:ind w:right="762"/>
      </w:pPr>
    </w:p>
    <w:p w14:paraId="4045D367" w14:textId="77777777" w:rsidR="0034082F" w:rsidRDefault="0034082F">
      <w:pPr>
        <w:spacing w:after="158"/>
        <w:ind w:right="762"/>
      </w:pPr>
    </w:p>
    <w:p w14:paraId="51CBF8B9" w14:textId="77777777" w:rsidR="0034082F" w:rsidRDefault="0034082F">
      <w:pPr>
        <w:spacing w:after="158"/>
        <w:ind w:right="762"/>
      </w:pPr>
    </w:p>
    <w:p w14:paraId="1911B70A" w14:textId="77777777" w:rsidR="0034082F" w:rsidRDefault="0034082F"/>
    <w:p w14:paraId="57A7A857" w14:textId="77777777" w:rsidR="0034082F" w:rsidRDefault="00000000">
      <w:pPr>
        <w:pStyle w:val="Ttulo4"/>
      </w:pPr>
      <w:r>
        <w:lastRenderedPageBreak/>
        <w:t>2.1.1. TAB BLUETOOTH</w:t>
      </w:r>
    </w:p>
    <w:p w14:paraId="55F1E3CD" w14:textId="77777777" w:rsidR="0034082F" w:rsidRDefault="00000000">
      <w:r>
        <w:t>Una vez entramos en el apartado de ‘SENSORES’ nos vamos a encontrar con:</w:t>
      </w:r>
    </w:p>
    <w:p w14:paraId="3BBD1347" w14:textId="77777777" w:rsidR="0034082F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5D076" wp14:editId="1A8B02FB">
                <wp:simplePos x="0" y="0"/>
                <wp:positionH relativeFrom="column">
                  <wp:posOffset>0</wp:posOffset>
                </wp:positionH>
                <wp:positionV relativeFrom="paragraph">
                  <wp:posOffset>3892545</wp:posOffset>
                </wp:positionV>
                <wp:extent cx="1821183" cy="0"/>
                <wp:effectExtent l="0" t="0" r="0" b="0"/>
                <wp:wrapSquare wrapText="bothSides"/>
                <wp:docPr id="117485595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3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5C529F2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2 - </w:t>
                            </w: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 xml:space="preserve"> Bluetooth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5D076" id="_x0000_s1064" type="#_x0000_t202" style="position:absolute;margin-left:0;margin-top:306.5pt;width:143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" stroked="f">
                <v:textbox style="mso-fit-shape-to-text:t" inset="0,0,0,0">
                  <w:txbxContent>
                    <w:p w14:paraId="25C529F2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2 - </w:t>
                      </w:r>
                      <w:proofErr w:type="spellStart"/>
                      <w:r>
                        <w:t>Tab</w:t>
                      </w:r>
                      <w:proofErr w:type="spellEnd"/>
                      <w:r>
                        <w:t xml:space="preserve"> 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0EEE" wp14:editId="6A8F9FB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1183" cy="3835587"/>
            <wp:effectExtent l="0" t="0" r="7617" b="0"/>
            <wp:wrapSquare wrapText="bothSides"/>
            <wp:docPr id="664955587" name="Imagen 2" descr="Interfaz de usuario gráfica, Tabl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3" cy="38355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996288" w14:textId="77777777" w:rsidR="0034082F" w:rsidRDefault="00000000">
      <w:pPr>
        <w:pStyle w:val="Prrafodelista"/>
        <w:numPr>
          <w:ilvl w:val="0"/>
          <w:numId w:val="3"/>
        </w:numPr>
      </w:pPr>
      <w:r>
        <w:t xml:space="preserve">Primero debemos comprobar si el bluetooth está activado.  Para ello se dispone de dos botones: </w:t>
      </w:r>
      <w:r>
        <w:rPr>
          <w:rFonts w:cs="Calibri"/>
          <w:b/>
          <w:u w:val="single" w:color="000000"/>
        </w:rPr>
        <w:t>‘BLUETOOTH</w:t>
      </w:r>
      <w:r>
        <w:rPr>
          <w:rFonts w:cs="Calibri"/>
          <w:b/>
        </w:rPr>
        <w:t xml:space="preserve"> </w:t>
      </w:r>
      <w:r>
        <w:rPr>
          <w:rFonts w:cs="Calibri"/>
          <w:b/>
          <w:u w:val="single" w:color="000000"/>
        </w:rPr>
        <w:t>ON’</w:t>
      </w:r>
      <w:r>
        <w:t xml:space="preserve"> y </w:t>
      </w:r>
      <w:r>
        <w:rPr>
          <w:rFonts w:cs="Calibri"/>
        </w:rPr>
        <w:t>‘</w:t>
      </w:r>
      <w:r>
        <w:rPr>
          <w:rFonts w:cs="Calibri"/>
          <w:b/>
          <w:u w:val="single" w:color="000000"/>
        </w:rPr>
        <w:t>BLUETOOTH OFF’</w:t>
      </w:r>
      <w:r>
        <w:rPr>
          <w:rFonts w:cs="Calibri"/>
          <w:b/>
        </w:rPr>
        <w:t>.</w:t>
      </w:r>
    </w:p>
    <w:p w14:paraId="1A65F026" w14:textId="77777777" w:rsidR="0034082F" w:rsidRDefault="0034082F">
      <w:pPr>
        <w:pStyle w:val="Prrafodelista"/>
        <w:ind w:left="768"/>
      </w:pPr>
    </w:p>
    <w:p w14:paraId="53BA9521" w14:textId="77777777" w:rsidR="0034082F" w:rsidRDefault="00000000">
      <w:pPr>
        <w:pStyle w:val="Prrafodelista"/>
        <w:numPr>
          <w:ilvl w:val="0"/>
          <w:numId w:val="3"/>
        </w:numPr>
      </w:pPr>
      <w:r>
        <w:t xml:space="preserve">Una vez activado, podemos buscar los sensores con </w:t>
      </w:r>
      <w:r>
        <w:rPr>
          <w:rFonts w:cs="Calibri"/>
          <w:b/>
        </w:rPr>
        <w:t>‘</w:t>
      </w:r>
      <w:proofErr w:type="gramStart"/>
      <w:r>
        <w:rPr>
          <w:rFonts w:cs="Calibri"/>
          <w:b/>
          <w:u w:val="single" w:color="000000"/>
        </w:rPr>
        <w:t>SHOW</w:t>
      </w:r>
      <w:proofErr w:type="gramEnd"/>
      <w:r>
        <w:rPr>
          <w:rFonts w:cs="Calibri"/>
          <w:b/>
          <w:u w:val="single" w:color="000000"/>
        </w:rPr>
        <w:t xml:space="preserve"> PAREID DEVICES’</w:t>
      </w:r>
      <w:r>
        <w:t>, este botón permite listar los dispositivos emparejados con tu teléfono móvil (para ello debe, desde los ajustes del teléfono, dar los permisos necesarios para que la app obtenga estos datos) o también podemos utilizar el botón de</w:t>
      </w:r>
      <w:r>
        <w:rPr>
          <w:b/>
          <w:bCs/>
          <w:u w:val="single"/>
        </w:rPr>
        <w:t xml:space="preserve"> ‘DISCOVER NEW DEVICES’ </w:t>
      </w:r>
      <w:r>
        <w:t>ya que el funcionamiento de este botón es buscar los dispositivos cercanos con bluetooth.</w:t>
      </w:r>
    </w:p>
    <w:p w14:paraId="37F7FD16" w14:textId="77777777" w:rsidR="0034082F" w:rsidRDefault="0034082F">
      <w:pPr>
        <w:pStyle w:val="Prrafodelista"/>
      </w:pPr>
    </w:p>
    <w:p w14:paraId="3FB516A0" w14:textId="77777777" w:rsidR="0034082F" w:rsidRDefault="0034082F">
      <w:pPr>
        <w:pStyle w:val="Prrafodelista"/>
        <w:ind w:left="768"/>
      </w:pPr>
    </w:p>
    <w:p w14:paraId="2131C59A" w14:textId="77777777" w:rsidR="0034082F" w:rsidRDefault="00000000">
      <w:pPr>
        <w:numPr>
          <w:ilvl w:val="1"/>
          <w:numId w:val="4"/>
        </w:numPr>
        <w:suppressAutoHyphens w:val="0"/>
        <w:spacing w:after="4" w:line="254" w:lineRule="auto"/>
        <w:ind w:right="762" w:hanging="361"/>
      </w:pPr>
      <w:r>
        <w:t xml:space="preserve">Cuando ya hallamos hecho la búsqueda del sensor, pulsamos sobre su nombre para conectarnos a él y esperamos unos segundos para que cree la conexión. </w:t>
      </w:r>
    </w:p>
    <w:p w14:paraId="0D7677BF" w14:textId="77777777" w:rsidR="0034082F" w:rsidRDefault="0034082F">
      <w:pPr>
        <w:suppressAutoHyphens w:val="0"/>
        <w:spacing w:after="4" w:line="254" w:lineRule="auto"/>
        <w:ind w:right="762"/>
      </w:pPr>
    </w:p>
    <w:p w14:paraId="14DC82DA" w14:textId="77777777" w:rsidR="0034082F" w:rsidRDefault="00000000">
      <w:pPr>
        <w:numPr>
          <w:ilvl w:val="1"/>
          <w:numId w:val="4"/>
        </w:numPr>
        <w:suppressAutoHyphens w:val="0"/>
        <w:spacing w:after="44" w:line="254" w:lineRule="auto"/>
        <w:ind w:right="762" w:hanging="361"/>
      </w:pPr>
      <w:r>
        <w:t xml:space="preserve">Para comprobar que la conexión ha sido establecida, saldrá un mensaje a continuación de </w:t>
      </w:r>
      <w:r>
        <w:rPr>
          <w:rFonts w:cs="Calibri"/>
          <w:b/>
          <w:u w:val="single" w:color="000000"/>
        </w:rPr>
        <w:t>‘Status</w:t>
      </w:r>
      <w:proofErr w:type="gramStart"/>
      <w:r>
        <w:rPr>
          <w:rFonts w:cs="Calibri"/>
          <w:b/>
          <w:u w:val="single" w:color="000000"/>
        </w:rPr>
        <w:t xml:space="preserve">’ </w:t>
      </w:r>
      <w:r>
        <w:t xml:space="preserve"> </w:t>
      </w:r>
      <w:r>
        <w:rPr>
          <w:rFonts w:cs="Calibri"/>
          <w:i/>
        </w:rPr>
        <w:t>:</w:t>
      </w:r>
      <w:proofErr w:type="gramEnd"/>
      <w:r>
        <w:rPr>
          <w:rFonts w:cs="Calibri"/>
          <w:i/>
        </w:rPr>
        <w:t xml:space="preserve">  </w:t>
      </w:r>
      <w:proofErr w:type="spellStart"/>
      <w:r>
        <w:rPr>
          <w:rFonts w:cs="Calibri"/>
          <w:i/>
        </w:rPr>
        <w:t>Connected</w:t>
      </w:r>
      <w:proofErr w:type="spellEnd"/>
      <w:r>
        <w:rPr>
          <w:rFonts w:cs="Calibri"/>
          <w:i/>
        </w:rPr>
        <w:t xml:space="preserve"> </w:t>
      </w:r>
      <w:proofErr w:type="spellStart"/>
      <w:r>
        <w:rPr>
          <w:rFonts w:cs="Calibri"/>
          <w:i/>
        </w:rPr>
        <w:t>to</w:t>
      </w:r>
      <w:proofErr w:type="spellEnd"/>
      <w:r>
        <w:rPr>
          <w:rFonts w:cs="Calibri"/>
          <w:i/>
        </w:rPr>
        <w:t xml:space="preserve"> </w:t>
      </w:r>
      <w:proofErr w:type="spellStart"/>
      <w:r>
        <w:rPr>
          <w:rFonts w:cs="Calibri"/>
          <w:i/>
        </w:rPr>
        <w:t>Device</w:t>
      </w:r>
      <w:proofErr w:type="spellEnd"/>
      <w:r>
        <w:rPr>
          <w:rFonts w:cs="Calibri"/>
          <w:i/>
        </w:rPr>
        <w:t>: (Nombre del sensor)</w:t>
      </w:r>
      <w:r>
        <w:t xml:space="preserve">.  De lo contrario </w:t>
      </w:r>
      <w:proofErr w:type="gramStart"/>
      <w:r>
        <w:t>pondrá :</w:t>
      </w:r>
      <w:proofErr w:type="gramEnd"/>
      <w:r>
        <w:t xml:space="preserve"> </w:t>
      </w:r>
      <w:r>
        <w:rPr>
          <w:rFonts w:cs="Calibri"/>
          <w:i/>
        </w:rPr>
        <w:t xml:space="preserve">Conexión </w:t>
      </w:r>
      <w:proofErr w:type="spellStart"/>
      <w:r>
        <w:rPr>
          <w:rFonts w:cs="Calibri"/>
          <w:i/>
        </w:rPr>
        <w:t>Failed</w:t>
      </w:r>
      <w:proofErr w:type="spellEnd"/>
      <w:r>
        <w:rPr>
          <w:rFonts w:cs="Calibri"/>
          <w:i/>
        </w:rPr>
        <w:t>.</w:t>
      </w:r>
      <w:r>
        <w:t xml:space="preserve"> </w:t>
      </w:r>
    </w:p>
    <w:p w14:paraId="6A949BF7" w14:textId="77777777" w:rsidR="0034082F" w:rsidRDefault="0034082F">
      <w:pPr>
        <w:pStyle w:val="Prrafodelista"/>
      </w:pPr>
    </w:p>
    <w:p w14:paraId="62304A77" w14:textId="77777777" w:rsidR="0034082F" w:rsidRDefault="00000000">
      <w:pPr>
        <w:numPr>
          <w:ilvl w:val="1"/>
          <w:numId w:val="4"/>
        </w:numPr>
        <w:suppressAutoHyphens w:val="0"/>
        <w:spacing w:after="46" w:line="254" w:lineRule="auto"/>
        <w:ind w:right="762" w:hanging="361"/>
      </w:pPr>
      <w:r>
        <w:t xml:space="preserve">Si se ha hecho correctamente la conexión, también podemos comprobar que todo funciona bien con la </w:t>
      </w:r>
      <w:proofErr w:type="spellStart"/>
      <w:r>
        <w:t>CheckBox</w:t>
      </w:r>
      <w:proofErr w:type="spellEnd"/>
      <w:r>
        <w:t xml:space="preserve"> llamada </w:t>
      </w:r>
      <w:r>
        <w:rPr>
          <w:rFonts w:cs="Calibri"/>
        </w:rPr>
        <w:t>‘</w:t>
      </w:r>
      <w:r>
        <w:rPr>
          <w:rFonts w:cs="Calibri"/>
          <w:b/>
        </w:rPr>
        <w:t>Comprobar conexión’</w:t>
      </w:r>
      <w:r>
        <w:t xml:space="preserve">, ya que su función es enviar un mensaje, en este caso </w:t>
      </w:r>
      <w:r>
        <w:rPr>
          <w:rFonts w:cs="Calibri"/>
        </w:rPr>
        <w:t>‘</w:t>
      </w:r>
      <w:r>
        <w:t>Carla</w:t>
      </w:r>
      <w:r>
        <w:rPr>
          <w:rFonts w:cs="Calibri"/>
        </w:rPr>
        <w:t>’</w:t>
      </w:r>
      <w:r>
        <w:t xml:space="preserve">, al terminal del sensor. </w:t>
      </w:r>
    </w:p>
    <w:p w14:paraId="71A59B1B" w14:textId="77777777" w:rsidR="0034082F" w:rsidRDefault="0034082F">
      <w:pPr>
        <w:suppressAutoHyphens w:val="0"/>
        <w:spacing w:after="46" w:line="254" w:lineRule="auto"/>
        <w:ind w:right="762"/>
      </w:pPr>
    </w:p>
    <w:p w14:paraId="793C5FE1" w14:textId="77777777" w:rsidR="0034082F" w:rsidRDefault="00000000">
      <w:pPr>
        <w:numPr>
          <w:ilvl w:val="1"/>
          <w:numId w:val="4"/>
        </w:numPr>
        <w:suppressAutoHyphens w:val="0"/>
        <w:spacing w:after="158" w:line="254" w:lineRule="auto"/>
        <w:ind w:right="762" w:hanging="361"/>
      </w:pPr>
      <w:r>
        <w:t xml:space="preserve">Y por último en esta pantalla tenemos </w:t>
      </w:r>
      <w:r>
        <w:rPr>
          <w:rFonts w:cs="Calibri"/>
        </w:rPr>
        <w:t>‘</w:t>
      </w:r>
      <w:r>
        <w:rPr>
          <w:rFonts w:cs="Calibri"/>
          <w:b/>
        </w:rPr>
        <w:t>RX’</w:t>
      </w:r>
      <w:r>
        <w:t xml:space="preserve">, </w:t>
      </w:r>
      <w:proofErr w:type="spellStart"/>
      <w:r>
        <w:t>TextView</w:t>
      </w:r>
      <w:proofErr w:type="spellEnd"/>
      <w:r>
        <w:t xml:space="preserve"> que nos muestra los mensajes enviados por el sensor. </w:t>
      </w:r>
    </w:p>
    <w:p w14:paraId="1C372B5C" w14:textId="77777777" w:rsidR="0034082F" w:rsidRDefault="0034082F">
      <w:pPr>
        <w:suppressAutoHyphens w:val="0"/>
        <w:spacing w:after="44" w:line="254" w:lineRule="auto"/>
        <w:ind w:right="762"/>
      </w:pPr>
    </w:p>
    <w:p w14:paraId="0B871C33" w14:textId="77777777" w:rsidR="0034082F" w:rsidRDefault="0034082F">
      <w:pPr>
        <w:suppressAutoHyphens w:val="0"/>
        <w:spacing w:after="44" w:line="254" w:lineRule="auto"/>
        <w:ind w:right="762"/>
      </w:pPr>
    </w:p>
    <w:p w14:paraId="595197B5" w14:textId="77777777" w:rsidR="0034082F" w:rsidRDefault="0034082F">
      <w:pPr>
        <w:suppressAutoHyphens w:val="0"/>
        <w:spacing w:after="44" w:line="254" w:lineRule="auto"/>
        <w:ind w:right="762"/>
      </w:pPr>
    </w:p>
    <w:p w14:paraId="2A35EA06" w14:textId="77777777" w:rsidR="0034082F" w:rsidRDefault="0034082F">
      <w:pPr>
        <w:suppressAutoHyphens w:val="0"/>
        <w:spacing w:after="44" w:line="254" w:lineRule="auto"/>
        <w:ind w:right="762"/>
      </w:pPr>
    </w:p>
    <w:p w14:paraId="715FB7E7" w14:textId="77777777" w:rsidR="0034082F" w:rsidRDefault="0034082F">
      <w:pPr>
        <w:suppressAutoHyphens w:val="0"/>
        <w:spacing w:after="44" w:line="254" w:lineRule="auto"/>
        <w:ind w:right="762"/>
      </w:pPr>
    </w:p>
    <w:p w14:paraId="001EFCF4" w14:textId="77777777" w:rsidR="0034082F" w:rsidRDefault="0034082F">
      <w:pPr>
        <w:suppressAutoHyphens w:val="0"/>
        <w:spacing w:after="44" w:line="254" w:lineRule="auto"/>
        <w:ind w:right="762"/>
      </w:pPr>
    </w:p>
    <w:p w14:paraId="3FDABCA3" w14:textId="77777777" w:rsidR="0034082F" w:rsidRDefault="0034082F">
      <w:pPr>
        <w:suppressAutoHyphens w:val="0"/>
        <w:spacing w:after="44" w:line="254" w:lineRule="auto"/>
        <w:ind w:right="762"/>
      </w:pPr>
    </w:p>
    <w:p w14:paraId="45838232" w14:textId="77777777" w:rsidR="0034082F" w:rsidRDefault="0034082F">
      <w:pPr>
        <w:suppressAutoHyphens w:val="0"/>
        <w:spacing w:after="44" w:line="254" w:lineRule="auto"/>
        <w:ind w:right="762"/>
      </w:pPr>
    </w:p>
    <w:p w14:paraId="61269D3E" w14:textId="77777777" w:rsidR="0034082F" w:rsidRDefault="0034082F">
      <w:pPr>
        <w:suppressAutoHyphens w:val="0"/>
        <w:spacing w:after="44" w:line="254" w:lineRule="auto"/>
        <w:ind w:right="762"/>
      </w:pPr>
    </w:p>
    <w:p w14:paraId="216B2EA3" w14:textId="77777777" w:rsidR="0034082F" w:rsidRDefault="00000000">
      <w:pPr>
        <w:pStyle w:val="Ttulo4"/>
      </w:pPr>
      <w:r>
        <w:lastRenderedPageBreak/>
        <w:t>2.1.2. TAB GENERIC</w:t>
      </w:r>
    </w:p>
    <w:p w14:paraId="27E8F843" w14:textId="77777777" w:rsidR="0034082F" w:rsidRDefault="00000000">
      <w:pPr>
        <w:spacing w:after="158"/>
        <w:ind w:right="762"/>
      </w:pPr>
      <w:r>
        <w:t xml:space="preserve">Una vez realizada la conexión bluetooth, pasamos a GENERIC. En esta sección se pueden extraer datos del sensor, o cambiar dichos valores por otros, es decir: </w:t>
      </w:r>
    </w:p>
    <w:p w14:paraId="2F88DC09" w14:textId="77777777" w:rsidR="0034082F" w:rsidRDefault="0034082F">
      <w:pPr>
        <w:spacing w:after="158"/>
        <w:ind w:right="762"/>
      </w:pPr>
    </w:p>
    <w:p w14:paraId="306E19DD" w14:textId="77777777" w:rsidR="0034082F" w:rsidRDefault="0034082F">
      <w:pPr>
        <w:spacing w:after="158"/>
        <w:ind w:right="762"/>
      </w:pPr>
    </w:p>
    <w:p w14:paraId="0AE30FE6" w14:textId="77777777" w:rsidR="0034082F" w:rsidRDefault="00000000">
      <w:pPr>
        <w:pStyle w:val="Prrafodelista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E4456" wp14:editId="29C05476">
                <wp:simplePos x="0" y="0"/>
                <wp:positionH relativeFrom="column">
                  <wp:posOffset>0</wp:posOffset>
                </wp:positionH>
                <wp:positionV relativeFrom="paragraph">
                  <wp:posOffset>3107688</wp:posOffset>
                </wp:positionV>
                <wp:extent cx="1755776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0188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6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D77DFF" w14:textId="77777777" w:rsidR="0034082F" w:rsidRDefault="00000000">
                            <w:pPr>
                              <w:pStyle w:val="Descripcin"/>
                            </w:pPr>
                            <w:r>
                              <w:t xml:space="preserve">lustración 3 - Parte 1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Generic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E4456" id="Cuadro de texto 1" o:spid="_x0000_s1065" type="#_x0000_t202" style="position:absolute;left:0;text-align:left;margin-left:0;margin-top:244.7pt;width:1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" stroked="f">
                <v:textbox style="mso-fit-shape-to-text:t" inset="0,0,0,0">
                  <w:txbxContent>
                    <w:p w14:paraId="13D77DFF" w14:textId="77777777" w:rsidR="0034082F" w:rsidRDefault="00000000">
                      <w:pPr>
                        <w:pStyle w:val="Descripcin"/>
                      </w:pPr>
                      <w:r>
                        <w:t xml:space="preserve">lustración 3 - Parte 1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Generic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74F5B4" wp14:editId="6C02D520">
            <wp:simplePos x="0" y="0"/>
            <wp:positionH relativeFrom="margin">
              <wp:align>left</wp:align>
            </wp:positionH>
            <wp:positionV relativeFrom="paragraph">
              <wp:posOffset>1783</wp:posOffset>
            </wp:positionV>
            <wp:extent cx="1755840" cy="3049624"/>
            <wp:effectExtent l="0" t="0" r="0" b="0"/>
            <wp:wrapTight wrapText="bothSides">
              <wp:wrapPolygon edited="0">
                <wp:start x="0" y="0"/>
                <wp:lineTo x="0" y="21456"/>
                <wp:lineTo x="21327" y="21456"/>
                <wp:lineTo x="21327" y="0"/>
                <wp:lineTo x="0" y="0"/>
              </wp:wrapPolygon>
            </wp:wrapTight>
            <wp:docPr id="2080778513" name="Imagen 2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 t="3583" r="-40" b="16177"/>
                    <a:stretch>
                      <a:fillRect/>
                    </a:stretch>
                  </pic:blipFill>
                  <pic:spPr>
                    <a:xfrm>
                      <a:off x="0" y="0"/>
                      <a:ext cx="1755840" cy="30496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Primero nos encontramos con tres entradas de texto: </w:t>
      </w:r>
      <w:r>
        <w:rPr>
          <w:b/>
          <w:bCs/>
        </w:rPr>
        <w:t>APPKEY, DEVEUI y TIME TX</w:t>
      </w:r>
      <w:r>
        <w:t xml:space="preserve">. Para obtener estos datos del sensor al que nos hemos conectado tenemos que pulsar el botón </w:t>
      </w:r>
      <w:r>
        <w:rPr>
          <w:b/>
          <w:bCs/>
          <w:u w:val="single"/>
        </w:rPr>
        <w:t>‘GET INFO’</w:t>
      </w:r>
      <w:r>
        <w:t xml:space="preserve"> y nos aparecerá, en cada una de las entradas de texto, el valor correspondiente a cada dato.</w:t>
      </w:r>
    </w:p>
    <w:p w14:paraId="43E5B183" w14:textId="77777777" w:rsidR="0034082F" w:rsidRDefault="00000000">
      <w:pPr>
        <w:numPr>
          <w:ilvl w:val="1"/>
          <w:numId w:val="4"/>
        </w:numPr>
        <w:suppressAutoHyphens w:val="0"/>
        <w:spacing w:after="4" w:line="254" w:lineRule="auto"/>
        <w:ind w:right="762" w:hanging="361"/>
      </w:pPr>
      <w:r>
        <w:t xml:space="preserve">Si queremos actualizar el valor en memoria de la APPKEY, DEVEUI o TIME TX, solo hay que escribir en el texto de entrada de cada uno los nuevos valores y pulsar su respectivo botón de enviar. Una vez enviado, podemos volver a pulsar el botón de </w:t>
      </w:r>
      <w:r>
        <w:rPr>
          <w:rFonts w:cs="Calibri"/>
        </w:rPr>
        <w:t>‘</w:t>
      </w:r>
      <w:r>
        <w:rPr>
          <w:rFonts w:cs="Calibri"/>
          <w:b/>
        </w:rPr>
        <w:t xml:space="preserve">GET INFO’, </w:t>
      </w:r>
      <w:r>
        <w:t>y obtendremos los valores actualizados. En este caso. las entradas de APPKEY y DEVEUI deben ser de tipo hexadecimal.</w:t>
      </w:r>
    </w:p>
    <w:p w14:paraId="5DD7C8F4" w14:textId="77777777" w:rsidR="0034082F" w:rsidRDefault="00000000">
      <w:r>
        <w:br/>
      </w:r>
    </w:p>
    <w:p w14:paraId="3A4514BA" w14:textId="77777777" w:rsidR="0034082F" w:rsidRDefault="0034082F"/>
    <w:p w14:paraId="0739067B" w14:textId="77777777" w:rsidR="0034082F" w:rsidRDefault="0034082F"/>
    <w:p w14:paraId="31BA472B" w14:textId="77777777" w:rsidR="0034082F" w:rsidRDefault="00000000">
      <w:pPr>
        <w:pStyle w:val="Prrafodelista"/>
        <w:keepNext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B72B8E" wp14:editId="650EB509">
            <wp:simplePos x="0" y="0"/>
            <wp:positionH relativeFrom="column">
              <wp:posOffset>-365</wp:posOffset>
            </wp:positionH>
            <wp:positionV relativeFrom="paragraph">
              <wp:posOffset>-1097</wp:posOffset>
            </wp:positionV>
            <wp:extent cx="1789892" cy="2187573"/>
            <wp:effectExtent l="0" t="0" r="808" b="3177"/>
            <wp:wrapTight wrapText="bothSides">
              <wp:wrapPolygon edited="0">
                <wp:start x="0" y="0"/>
                <wp:lineTo x="0" y="21449"/>
                <wp:lineTo x="21385" y="21449"/>
                <wp:lineTo x="21385" y="0"/>
                <wp:lineTo x="0" y="0"/>
              </wp:wrapPolygon>
            </wp:wrapTight>
            <wp:docPr id="1271882828" name="Imagen 3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 t="43477" r="-148"/>
                    <a:stretch>
                      <a:fillRect/>
                    </a:stretch>
                  </pic:blipFill>
                  <pic:spPr>
                    <a:xfrm>
                      <a:off x="0" y="0"/>
                      <a:ext cx="1789892" cy="21875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El botón </w:t>
      </w:r>
      <w:r>
        <w:rPr>
          <w:b/>
          <w:bCs/>
          <w:u w:val="single"/>
        </w:rPr>
        <w:t>‘RECIBIR DATOS’</w:t>
      </w:r>
      <w:r>
        <w:t xml:space="preserve"> tiene la función de imprimir por el terminal de la </w:t>
      </w:r>
      <w:proofErr w:type="gramStart"/>
      <w:r>
        <w:t>app</w:t>
      </w:r>
      <w:proofErr w:type="gramEnd"/>
      <w:r>
        <w:t xml:space="preserve"> el mensaje que estamos recibiendo del sensor.</w:t>
      </w:r>
    </w:p>
    <w:p w14:paraId="52491616" w14:textId="77777777" w:rsidR="0034082F" w:rsidRDefault="0034082F">
      <w:pPr>
        <w:pStyle w:val="Prrafodelista"/>
        <w:keepNext/>
        <w:ind w:left="768"/>
      </w:pPr>
    </w:p>
    <w:p w14:paraId="58E11F2F" w14:textId="77777777" w:rsidR="0034082F" w:rsidRDefault="00000000">
      <w:pPr>
        <w:pStyle w:val="Prrafodelista"/>
        <w:keepNext/>
        <w:numPr>
          <w:ilvl w:val="0"/>
          <w:numId w:val="5"/>
        </w:numPr>
      </w:pPr>
      <w:r>
        <w:t xml:space="preserve">Por último, hay una entrada de texto referida a un input. A través de este se puede enviar cualquier comando al sensor. Para poder enviarlo hay que escribir en el texto de entrada donde pone ‘input’ el comando y después pulsar el botón </w:t>
      </w:r>
      <w:r>
        <w:rPr>
          <w:b/>
          <w:bCs/>
          <w:u w:val="single"/>
        </w:rPr>
        <w:t>‘ENVIAR’.</w:t>
      </w:r>
    </w:p>
    <w:p w14:paraId="4F763C11" w14:textId="77777777" w:rsidR="0034082F" w:rsidRDefault="0034082F">
      <w:pPr>
        <w:pStyle w:val="Descripcin"/>
      </w:pPr>
    </w:p>
    <w:p w14:paraId="05EB4AE5" w14:textId="77777777" w:rsidR="0034082F" w:rsidRDefault="0034082F">
      <w:pPr>
        <w:pStyle w:val="Descripcin"/>
      </w:pPr>
    </w:p>
    <w:p w14:paraId="2EA4EA31" w14:textId="77777777" w:rsidR="0034082F" w:rsidRDefault="00000000">
      <w:pPr>
        <w:pStyle w:val="Descripcin"/>
      </w:pPr>
      <w:r>
        <w:t xml:space="preserve">Ilustración 4 - Parte 2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Generic</w:t>
      </w:r>
      <w:proofErr w:type="spellEnd"/>
    </w:p>
    <w:p w14:paraId="07B919B8" w14:textId="77777777" w:rsidR="0034082F" w:rsidRDefault="0034082F"/>
    <w:p w14:paraId="631C58FF" w14:textId="77777777" w:rsidR="0034082F" w:rsidRDefault="0034082F"/>
    <w:p w14:paraId="518F0E78" w14:textId="77777777" w:rsidR="0034082F" w:rsidRDefault="0034082F"/>
    <w:p w14:paraId="782AF7A5" w14:textId="77777777" w:rsidR="0034082F" w:rsidRDefault="0034082F"/>
    <w:p w14:paraId="236B5DEB" w14:textId="77777777" w:rsidR="0034082F" w:rsidRDefault="0034082F"/>
    <w:p w14:paraId="68FEC647" w14:textId="77777777" w:rsidR="0034082F" w:rsidRDefault="00000000">
      <w:pPr>
        <w:pStyle w:val="Ttulo3"/>
        <w:numPr>
          <w:ilvl w:val="1"/>
          <w:numId w:val="2"/>
        </w:numPr>
      </w:pPr>
      <w:bookmarkStart w:id="5" w:name="_Toc135739384"/>
      <w:r>
        <w:lastRenderedPageBreak/>
        <w:t>GATEWAY</w:t>
      </w:r>
      <w:bookmarkEnd w:id="5"/>
    </w:p>
    <w:p w14:paraId="11097DB1" w14:textId="77777777" w:rsidR="0034082F" w:rsidRDefault="00000000">
      <w:r>
        <w:t xml:space="preserve">En esta sección se van a poder crear conexiones SSH para poder conectarnos a cualquier Gateway de nuestra </w:t>
      </w:r>
      <w:proofErr w:type="gramStart"/>
      <w:r>
        <w:t>empresa,  además</w:t>
      </w:r>
      <w:proofErr w:type="gramEnd"/>
      <w:r>
        <w:t xml:space="preserve"> se van a poder crear conexiones MQTT para conectarnos al servidor privado de </w:t>
      </w:r>
      <w:proofErr w:type="spellStart"/>
      <w:r>
        <w:t>Gesinen</w:t>
      </w:r>
      <w:proofErr w:type="spellEnd"/>
      <w:r>
        <w:t xml:space="preserve"> y extraer la información que queramos del servidor. Nada más entrar en esta sección nos encontramos con el siguiente </w:t>
      </w:r>
      <w:proofErr w:type="spellStart"/>
      <w:r>
        <w:t>layout</w:t>
      </w:r>
      <w:proofErr w:type="spellEnd"/>
      <w:r>
        <w:t xml:space="preserve"> formado por dos botones que diferencian los dos tipos de conexiones que se pueden realizar.</w:t>
      </w:r>
    </w:p>
    <w:p w14:paraId="3427B85B" w14:textId="77777777" w:rsidR="0034082F" w:rsidRDefault="0034082F"/>
    <w:p w14:paraId="72D858B7" w14:textId="77777777" w:rsidR="0034082F" w:rsidRDefault="00000000">
      <w:pPr>
        <w:keepNext/>
        <w:jc w:val="center"/>
      </w:pPr>
      <w:r>
        <w:rPr>
          <w:noProof/>
        </w:rPr>
        <w:drawing>
          <wp:inline distT="0" distB="0" distL="0" distR="0" wp14:anchorId="0043FAEE" wp14:editId="4AFE3C13">
            <wp:extent cx="1736262" cy="3665116"/>
            <wp:effectExtent l="0" t="0" r="0" b="0"/>
            <wp:docPr id="1519441948" name="Imagen 4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 t="3964" r="1497"/>
                    <a:stretch>
                      <a:fillRect/>
                    </a:stretch>
                  </pic:blipFill>
                  <pic:spPr>
                    <a:xfrm>
                      <a:off x="0" y="0"/>
                      <a:ext cx="1736262" cy="36651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D066A1" w14:textId="77777777" w:rsidR="0034082F" w:rsidRDefault="00000000">
      <w:pPr>
        <w:pStyle w:val="Descripcin"/>
        <w:jc w:val="center"/>
      </w:pPr>
      <w:r>
        <w:t xml:space="preserve">Ilustración 5 - </w:t>
      </w:r>
      <w:proofErr w:type="spellStart"/>
      <w:r>
        <w:t>Layout</w:t>
      </w:r>
      <w:proofErr w:type="spellEnd"/>
      <w:r>
        <w:t xml:space="preserve"> Gateway</w:t>
      </w:r>
    </w:p>
    <w:p w14:paraId="05FE1BF6" w14:textId="77777777" w:rsidR="0034082F" w:rsidRDefault="0034082F"/>
    <w:p w14:paraId="00836E62" w14:textId="77777777" w:rsidR="0034082F" w:rsidRDefault="0034082F"/>
    <w:p w14:paraId="4D2E5A0D" w14:textId="77777777" w:rsidR="0034082F" w:rsidRDefault="0034082F"/>
    <w:p w14:paraId="06418443" w14:textId="77777777" w:rsidR="0034082F" w:rsidRDefault="00000000">
      <w:pPr>
        <w:pStyle w:val="Ttulo4"/>
        <w:numPr>
          <w:ilvl w:val="2"/>
          <w:numId w:val="2"/>
        </w:numPr>
      </w:pPr>
      <w:r>
        <w:t>SSH CONNECTION</w:t>
      </w:r>
    </w:p>
    <w:p w14:paraId="1A7BAD9F" w14:textId="77777777" w:rsidR="0034082F" w:rsidRDefault="00000000">
      <w:r>
        <w:t xml:space="preserve">En eta sección se crea una conexión SSH para poder crear una conexión segura entre el Gateway y la </w:t>
      </w:r>
      <w:proofErr w:type="gramStart"/>
      <w:r>
        <w:t>app</w:t>
      </w:r>
      <w:proofErr w:type="gramEnd"/>
      <w:r>
        <w:t xml:space="preserve">. SSH es un protocolo de red utilizado para acceder y administrar de forma segura sistemas remotos a través de una red. Proporciona un canal cifrado para la comunicación y permite la autentificación de usuarios, el intercambio de seguro de datos y la ejecución de comandos en un servidor. Al pulsar el botón SSH nos encontramos con el siguiente </w:t>
      </w:r>
      <w:proofErr w:type="spellStart"/>
      <w:r>
        <w:t>layout</w:t>
      </w:r>
      <w:proofErr w:type="spellEnd"/>
      <w:r>
        <w:t>:</w:t>
      </w:r>
    </w:p>
    <w:p w14:paraId="15C077D8" w14:textId="77777777" w:rsidR="0034082F" w:rsidRDefault="0034082F"/>
    <w:p w14:paraId="13C24D19" w14:textId="77777777" w:rsidR="0034082F" w:rsidRDefault="0034082F"/>
    <w:p w14:paraId="20147154" w14:textId="77777777" w:rsidR="0034082F" w:rsidRDefault="0034082F"/>
    <w:p w14:paraId="4B4C74AA" w14:textId="77777777" w:rsidR="0034082F" w:rsidRDefault="0034082F"/>
    <w:p w14:paraId="4F246CBB" w14:textId="77777777" w:rsidR="0034082F" w:rsidRDefault="0034082F"/>
    <w:p w14:paraId="436C2D02" w14:textId="77777777" w:rsidR="0034082F" w:rsidRDefault="0034082F"/>
    <w:p w14:paraId="28076EDC" w14:textId="77777777" w:rsidR="0034082F" w:rsidRDefault="0034082F"/>
    <w:p w14:paraId="4034AC30" w14:textId="77777777" w:rsidR="0034082F" w:rsidRDefault="0034082F"/>
    <w:p w14:paraId="3FBE851B" w14:textId="77777777" w:rsidR="0034082F" w:rsidRDefault="00000000">
      <w:r>
        <w:rPr>
          <w:noProof/>
        </w:rPr>
        <w:drawing>
          <wp:anchor distT="0" distB="0" distL="114300" distR="114300" simplePos="0" relativeHeight="251668480" behindDoc="0" locked="0" layoutInCell="1" allowOverlap="1" wp14:anchorId="165386EA" wp14:editId="1D6B70FD">
            <wp:simplePos x="0" y="0"/>
            <wp:positionH relativeFrom="margin">
              <wp:posOffset>310786</wp:posOffset>
            </wp:positionH>
            <wp:positionV relativeFrom="paragraph">
              <wp:posOffset>172263</wp:posOffset>
            </wp:positionV>
            <wp:extent cx="1976118" cy="3272152"/>
            <wp:effectExtent l="0" t="0" r="5082" b="4448"/>
            <wp:wrapSquare wrapText="bothSides"/>
            <wp:docPr id="124258993" name="Imagen 5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 t="3874" r="898" b="20365"/>
                    <a:stretch>
                      <a:fillRect/>
                    </a:stretch>
                  </pic:blipFill>
                  <pic:spPr>
                    <a:xfrm>
                      <a:off x="0" y="0"/>
                      <a:ext cx="1976118" cy="32721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DDA534E" wp14:editId="7BBAB66B">
            <wp:simplePos x="0" y="0"/>
            <wp:positionH relativeFrom="column">
              <wp:posOffset>3289297</wp:posOffset>
            </wp:positionH>
            <wp:positionV relativeFrom="paragraph">
              <wp:posOffset>159389</wp:posOffset>
            </wp:positionV>
            <wp:extent cx="1991362" cy="3637912"/>
            <wp:effectExtent l="0" t="0" r="8888" b="638"/>
            <wp:wrapSquare wrapText="bothSides"/>
            <wp:docPr id="1185961102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 t="16364" r="851"/>
                    <a:stretch>
                      <a:fillRect/>
                    </a:stretch>
                  </pic:blipFill>
                  <pic:spPr>
                    <a:xfrm>
                      <a:off x="0" y="0"/>
                      <a:ext cx="1991362" cy="36379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052438" w14:textId="77777777" w:rsidR="0034082F" w:rsidRDefault="0034082F"/>
    <w:p w14:paraId="5F4B2FCA" w14:textId="77777777" w:rsidR="0034082F" w:rsidRDefault="0034082F"/>
    <w:p w14:paraId="6275421B" w14:textId="77777777" w:rsidR="0034082F" w:rsidRDefault="0034082F"/>
    <w:p w14:paraId="4775EAF6" w14:textId="77777777" w:rsidR="0034082F" w:rsidRDefault="0034082F"/>
    <w:p w14:paraId="11C3C174" w14:textId="77777777" w:rsidR="0034082F" w:rsidRDefault="0034082F"/>
    <w:p w14:paraId="1DE129B4" w14:textId="77777777" w:rsidR="0034082F" w:rsidRDefault="0034082F"/>
    <w:p w14:paraId="62099875" w14:textId="77777777" w:rsidR="0034082F" w:rsidRDefault="0034082F"/>
    <w:p w14:paraId="252AB7F1" w14:textId="77777777" w:rsidR="0034082F" w:rsidRDefault="0034082F"/>
    <w:p w14:paraId="72DF608E" w14:textId="77777777" w:rsidR="0034082F" w:rsidRDefault="0034082F"/>
    <w:p w14:paraId="7E8816C7" w14:textId="77777777" w:rsidR="0034082F" w:rsidRDefault="00000000">
      <w:pPr>
        <w:tabs>
          <w:tab w:val="left" w:pos="1378"/>
        </w:tabs>
      </w:pPr>
      <w:r>
        <w:tab/>
      </w:r>
    </w:p>
    <w:p w14:paraId="45DEBF69" w14:textId="77777777" w:rsidR="0034082F" w:rsidRDefault="0034082F">
      <w:pPr>
        <w:tabs>
          <w:tab w:val="left" w:pos="1378"/>
        </w:tabs>
      </w:pPr>
    </w:p>
    <w:p w14:paraId="0D620760" w14:textId="77777777" w:rsidR="0034082F" w:rsidRDefault="0034082F">
      <w:pPr>
        <w:tabs>
          <w:tab w:val="left" w:pos="1378"/>
        </w:tabs>
      </w:pPr>
    </w:p>
    <w:p w14:paraId="04C19464" w14:textId="77777777" w:rsidR="0034082F" w:rsidRDefault="00000000">
      <w:pPr>
        <w:tabs>
          <w:tab w:val="left" w:pos="13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513F7" wp14:editId="090BD68E">
                <wp:simplePos x="0" y="0"/>
                <wp:positionH relativeFrom="column">
                  <wp:posOffset>3164564</wp:posOffset>
                </wp:positionH>
                <wp:positionV relativeFrom="paragraph">
                  <wp:posOffset>159837</wp:posOffset>
                </wp:positionV>
                <wp:extent cx="2265682" cy="0"/>
                <wp:effectExtent l="0" t="0" r="0" b="0"/>
                <wp:wrapSquare wrapText="bothSides"/>
                <wp:docPr id="16409133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2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9B07A2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7 - Parte 2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SSH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513F7" id="_x0000_s1066" type="#_x0000_t202" style="position:absolute;margin-left:249.2pt;margin-top:12.6pt;width:178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" stroked="f">
                <v:textbox style="mso-fit-shape-to-text:t" inset="0,0,0,0">
                  <w:txbxContent>
                    <w:p w14:paraId="7A9B07A2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7 - Parte 2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SSH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2C7AD" wp14:editId="0522F345">
                <wp:simplePos x="0" y="0"/>
                <wp:positionH relativeFrom="margin">
                  <wp:posOffset>176351</wp:posOffset>
                </wp:positionH>
                <wp:positionV relativeFrom="paragraph">
                  <wp:posOffset>84819</wp:posOffset>
                </wp:positionV>
                <wp:extent cx="2362837" cy="215268"/>
                <wp:effectExtent l="0" t="0" r="0" b="0"/>
                <wp:wrapSquare wrapText="bothSides"/>
                <wp:docPr id="14588879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7" cy="215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40B23E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6 - Parte 1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SSH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2C7AD" id="_x0000_s1067" type="#_x0000_t202" style="position:absolute;margin-left:13.9pt;margin-top:6.7pt;width:186.05pt;height:16.9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" stroked="f">
                <v:textbox inset="0,0,0,0">
                  <w:txbxContent>
                    <w:p w14:paraId="7140B23E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6 - Parte 1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SSH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681BE" w14:textId="77777777" w:rsidR="0034082F" w:rsidRDefault="00000000">
      <w:pPr>
        <w:tabs>
          <w:tab w:val="left" w:pos="1378"/>
        </w:tabs>
      </w:pPr>
      <w:r>
        <w:br/>
      </w:r>
    </w:p>
    <w:p w14:paraId="248C1F75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 xml:space="preserve">Como podemos observar en la </w:t>
      </w:r>
      <w:r>
        <w:rPr>
          <w:i/>
          <w:iCs/>
        </w:rPr>
        <w:t xml:space="preserve">Ilustración 6, </w:t>
      </w:r>
      <w:r>
        <w:t xml:space="preserve">para poder crear una conexión SSH primero tenemos que rellenar los textos de entrada referidos a: IP, USERNAME, PASSWORD y PORT. </w:t>
      </w:r>
    </w:p>
    <w:p w14:paraId="2E9F7F48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>Si los datos introducidos son correctos, si pulsamos el botón de ‘CREAR CONEXIÓN</w:t>
      </w:r>
      <w:proofErr w:type="gramStart"/>
      <w:r>
        <w:t>’  se</w:t>
      </w:r>
      <w:proofErr w:type="gramEnd"/>
      <w:r>
        <w:t xml:space="preserve"> creará una conexión SSH que podremos ver en el terminal (Ilustración 7).</w:t>
      </w:r>
    </w:p>
    <w:p w14:paraId="37E2B457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>Para poder enviar cualquier comando a través de la conexión SSH, solamente se debe escribir el comando en el texto de entrada correspondiente y pulsar el botón de ‘ENVIAR COMANDO’. La respuesta también se verá en el terminal.</w:t>
      </w:r>
    </w:p>
    <w:p w14:paraId="0F2D3684" w14:textId="77777777" w:rsidR="0034082F" w:rsidRDefault="00000000">
      <w:pPr>
        <w:pStyle w:val="Prrafodelista"/>
        <w:numPr>
          <w:ilvl w:val="0"/>
          <w:numId w:val="6"/>
        </w:numPr>
        <w:tabs>
          <w:tab w:val="left" w:pos="1282"/>
        </w:tabs>
      </w:pPr>
      <w:r>
        <w:t xml:space="preserve">Por </w:t>
      </w:r>
      <w:proofErr w:type="gramStart"/>
      <w:r>
        <w:t>último</w:t>
      </w:r>
      <w:proofErr w:type="gramEnd"/>
      <w:r>
        <w:t xml:space="preserve"> tenemos dos botones, el primero ‘DECODER 50000’ y el otro ‘CHIRPSTACK 8080’. Estos dos botones redirigen a la IP que hemos introducido para crear la conexión SSH, pero con diferentes puertos. El </w:t>
      </w:r>
      <w:proofErr w:type="spellStart"/>
      <w:r>
        <w:t>decoder</w:t>
      </w:r>
      <w:proofErr w:type="spellEnd"/>
      <w:r>
        <w:t xml:space="preserve"> con el puerto 5000, y el </w:t>
      </w:r>
      <w:proofErr w:type="spellStart"/>
      <w:r>
        <w:t>chirpstack</w:t>
      </w:r>
      <w:proofErr w:type="spellEnd"/>
      <w:r>
        <w:t xml:space="preserve"> el 8080.</w:t>
      </w:r>
    </w:p>
    <w:p w14:paraId="54910F50" w14:textId="77777777" w:rsidR="0034082F" w:rsidRDefault="0034082F">
      <w:pPr>
        <w:tabs>
          <w:tab w:val="left" w:pos="1330"/>
        </w:tabs>
      </w:pPr>
    </w:p>
    <w:p w14:paraId="5C055417" w14:textId="77777777" w:rsidR="0034082F" w:rsidRDefault="00000000">
      <w:pPr>
        <w:pStyle w:val="Ttulo4"/>
        <w:numPr>
          <w:ilvl w:val="2"/>
          <w:numId w:val="2"/>
        </w:numPr>
      </w:pPr>
      <w:r>
        <w:t xml:space="preserve">MQTT CONNECTION </w:t>
      </w:r>
    </w:p>
    <w:p w14:paraId="5377E300" w14:textId="77777777" w:rsidR="0034082F" w:rsidRDefault="00000000">
      <w:r>
        <w:t xml:space="preserve">Como se ha explicado antes, en la sección hay dos tipos de conexiones, la SSH que ya se ha explicado anteriormente y ahora la conexión MQTT.  Esta sección se basa en un protocolo de mensajería ligero diseñado para la comunicación entre dispositivos de </w:t>
      </w:r>
      <w:proofErr w:type="spellStart"/>
      <w:r>
        <w:t>IoT</w:t>
      </w:r>
      <w:proofErr w:type="spellEnd"/>
      <w:r>
        <w:t xml:space="preserve"> (Internet de las </w:t>
      </w:r>
      <w:r>
        <w:lastRenderedPageBreak/>
        <w:t xml:space="preserve">cosas) con limitaciones de ancho de banda y recursos. Además, proporciona de manera eficiente y confiable la transmisión de mensajes entre dispositivos conectados a través de una red. Por tanto, cuando el </w:t>
      </w:r>
      <w:proofErr w:type="spellStart"/>
      <w:r>
        <w:t>el</w:t>
      </w:r>
      <w:proofErr w:type="spellEnd"/>
      <w:r>
        <w:t xml:space="preserve"> menú de GATEWAY pulsemos el botón de ‘MQTT’ nos redirigirá a la siguiente pantalla:</w:t>
      </w:r>
    </w:p>
    <w:p w14:paraId="394C5F60" w14:textId="77777777" w:rsidR="0034082F" w:rsidRDefault="0034082F"/>
    <w:p w14:paraId="41F3C0B0" w14:textId="77777777" w:rsidR="0034082F" w:rsidRDefault="0000000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B531E" wp14:editId="01107075">
                <wp:simplePos x="0" y="0"/>
                <wp:positionH relativeFrom="column">
                  <wp:posOffset>-152403</wp:posOffset>
                </wp:positionH>
                <wp:positionV relativeFrom="paragraph">
                  <wp:posOffset>4290693</wp:posOffset>
                </wp:positionV>
                <wp:extent cx="2050413" cy="630"/>
                <wp:effectExtent l="0" t="0" r="0" b="0"/>
                <wp:wrapSquare wrapText="bothSides"/>
                <wp:docPr id="19702419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3" cy="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92F3F8" w14:textId="77777777" w:rsidR="0034082F" w:rsidRDefault="00000000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8 - </w:t>
                            </w:r>
                            <w:proofErr w:type="spellStart"/>
                            <w:r>
                              <w:t>Layout</w:t>
                            </w:r>
                            <w:proofErr w:type="spellEnd"/>
                            <w:r>
                              <w:t xml:space="preserve"> MQTT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B531E" id="_x0000_s1068" type="#_x0000_t202" style="position:absolute;left:0;text-align:left;margin-left:-12pt;margin-top:337.85pt;width:161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" stroked="f">
                <v:textbox style="mso-fit-shape-to-text:t" inset="0,0,0,0">
                  <w:txbxContent>
                    <w:p w14:paraId="3E92F3F8" w14:textId="77777777" w:rsidR="0034082F" w:rsidRDefault="00000000">
                      <w:pPr>
                        <w:pStyle w:val="Descripcin"/>
                        <w:jc w:val="center"/>
                      </w:pPr>
                      <w:r>
                        <w:t xml:space="preserve">Ilustración 8 - </w:t>
                      </w:r>
                      <w:proofErr w:type="spellStart"/>
                      <w:r>
                        <w:t>Layout</w:t>
                      </w:r>
                      <w:proofErr w:type="spellEnd"/>
                      <w:r>
                        <w:t xml:space="preserve"> MQTT </w:t>
                      </w:r>
                      <w:proofErr w:type="spellStart"/>
                      <w:r>
                        <w:t>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EB6E1B6" wp14:editId="78FDFF92">
            <wp:simplePos x="0" y="0"/>
            <wp:positionH relativeFrom="column">
              <wp:posOffset>-152403</wp:posOffset>
            </wp:positionH>
            <wp:positionV relativeFrom="paragraph">
              <wp:posOffset>3172</wp:posOffset>
            </wp:positionV>
            <wp:extent cx="2050413" cy="4230371"/>
            <wp:effectExtent l="0" t="0" r="6987" b="0"/>
            <wp:wrapSquare wrapText="bothSides"/>
            <wp:docPr id="675802706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 l="-1" t="4383" r="-362"/>
                    <a:stretch>
                      <a:fillRect/>
                    </a:stretch>
                  </pic:blipFill>
                  <pic:spPr>
                    <a:xfrm>
                      <a:off x="0" y="0"/>
                      <a:ext cx="2050413" cy="4230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En esta sección vamos a poder conectarnos al servidor privado de </w:t>
      </w:r>
      <w:proofErr w:type="spellStart"/>
      <w:r>
        <w:t>Gesinen</w:t>
      </w:r>
      <w:proofErr w:type="spellEnd"/>
      <w:r>
        <w:t xml:space="preserve"> u otro servidor, además de poder </w:t>
      </w:r>
      <w:proofErr w:type="spellStart"/>
      <w:r>
        <w:t>suscibrirnos</w:t>
      </w:r>
      <w:proofErr w:type="spellEnd"/>
      <w:r>
        <w:t xml:space="preserve"> a un </w:t>
      </w:r>
      <w:proofErr w:type="spellStart"/>
      <w:r>
        <w:t>topic</w:t>
      </w:r>
      <w:proofErr w:type="spellEnd"/>
      <w:r>
        <w:t xml:space="preserve">, recibir mensajes por el </w:t>
      </w:r>
      <w:proofErr w:type="spellStart"/>
      <w:r>
        <w:t>TextView</w:t>
      </w:r>
      <w:proofErr w:type="spellEnd"/>
      <w:r>
        <w:t xml:space="preserve"> o publicar nosotros un mensaje.</w:t>
      </w:r>
    </w:p>
    <w:p w14:paraId="3F33FF79" w14:textId="77777777" w:rsidR="0034082F" w:rsidRDefault="0034082F">
      <w:pPr>
        <w:pStyle w:val="Prrafodelista"/>
      </w:pPr>
    </w:p>
    <w:p w14:paraId="48DC8F23" w14:textId="77777777" w:rsidR="0034082F" w:rsidRDefault="00000000">
      <w:pPr>
        <w:pStyle w:val="Prrafodelista"/>
        <w:numPr>
          <w:ilvl w:val="0"/>
          <w:numId w:val="7"/>
        </w:numPr>
      </w:pPr>
      <w:r>
        <w:t xml:space="preserve">Para conectarnos al servidor de </w:t>
      </w:r>
      <w:proofErr w:type="spellStart"/>
      <w:r>
        <w:t>Gesinen</w:t>
      </w:r>
      <w:proofErr w:type="spellEnd"/>
      <w:r>
        <w:t xml:space="preserve">, tenemos que pulsar el botón </w:t>
      </w:r>
      <w:r>
        <w:rPr>
          <w:b/>
          <w:bCs/>
          <w:u w:val="single"/>
        </w:rPr>
        <w:t>‘CONNECT’</w:t>
      </w:r>
      <w:r>
        <w:t xml:space="preserve">. Una vez </w:t>
      </w:r>
      <w:proofErr w:type="spellStart"/>
      <w:proofErr w:type="gramStart"/>
      <w:r>
        <w:t>pulsado,si</w:t>
      </w:r>
      <w:proofErr w:type="spellEnd"/>
      <w:proofErr w:type="gramEnd"/>
      <w:r>
        <w:t xml:space="preserve"> la conexión se ha realizado correctamente nos aparecerá en pantalla un </w:t>
      </w:r>
      <w:proofErr w:type="spellStart"/>
      <w:r>
        <w:t>Toast</w:t>
      </w:r>
      <w:proofErr w:type="spellEnd"/>
      <w:r>
        <w:t xml:space="preserve"> con el texto ‘</w:t>
      </w:r>
      <w:proofErr w:type="spellStart"/>
      <w:r>
        <w:rPr>
          <w:i/>
          <w:iCs/>
        </w:rPr>
        <w:t>connected</w:t>
      </w:r>
      <w:proofErr w:type="spellEnd"/>
      <w:r>
        <w:rPr>
          <w:i/>
          <w:iCs/>
        </w:rPr>
        <w:t>!!’,</w:t>
      </w:r>
      <w:r>
        <w:t xml:space="preserve"> de lo contrario si ha sido fallida nos aparecerá </w:t>
      </w:r>
      <w:r>
        <w:rPr>
          <w:i/>
          <w:iCs/>
        </w:rPr>
        <w:t>‘</w:t>
      </w:r>
      <w:proofErr w:type="spellStart"/>
      <w:r>
        <w:rPr>
          <w:i/>
          <w:iCs/>
        </w:rPr>
        <w:t>connection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failed</w:t>
      </w:r>
      <w:proofErr w:type="spellEnd"/>
      <w:r>
        <w:rPr>
          <w:i/>
          <w:iCs/>
        </w:rPr>
        <w:t>!’.</w:t>
      </w:r>
    </w:p>
    <w:p w14:paraId="506C04CF" w14:textId="77777777" w:rsidR="0034082F" w:rsidRDefault="00000000">
      <w:pPr>
        <w:pStyle w:val="Prrafodelista"/>
        <w:numPr>
          <w:ilvl w:val="0"/>
          <w:numId w:val="7"/>
        </w:numPr>
      </w:pPr>
      <w:r>
        <w:t xml:space="preserve">Si queremos conectarnos a otro servidor que no sea el de </w:t>
      </w:r>
      <w:proofErr w:type="spellStart"/>
      <w:r>
        <w:t>Gesinen</w:t>
      </w:r>
      <w:proofErr w:type="spellEnd"/>
      <w:r>
        <w:t xml:space="preserve">, tenemos que pulsar el botón </w:t>
      </w:r>
      <w:r>
        <w:rPr>
          <w:b/>
          <w:bCs/>
          <w:u w:val="single"/>
        </w:rPr>
        <w:t>‘CONNECT WITH ANOTHER SERVER’</w:t>
      </w:r>
      <w:r>
        <w:t xml:space="preserve">. Cuando pulsemos esté botón se nos abrirá un menú como el siguiente: </w:t>
      </w:r>
    </w:p>
    <w:p w14:paraId="5B0163E5" w14:textId="77777777" w:rsidR="0034082F" w:rsidRDefault="0034082F">
      <w:pPr>
        <w:pStyle w:val="Prrafodelista"/>
        <w:ind w:left="1440"/>
      </w:pPr>
    </w:p>
    <w:p w14:paraId="5F623B34" w14:textId="77777777" w:rsidR="0034082F" w:rsidRDefault="00000000">
      <w:pPr>
        <w:pStyle w:val="Prrafodelista"/>
        <w:keepNext/>
        <w:ind w:left="2856" w:firstLine="684"/>
        <w:jc w:val="center"/>
      </w:pPr>
      <w:r>
        <w:rPr>
          <w:noProof/>
        </w:rPr>
        <w:drawing>
          <wp:inline distT="0" distB="0" distL="0" distR="0" wp14:anchorId="4342848B" wp14:editId="69E38FC0">
            <wp:extent cx="1714189" cy="1873505"/>
            <wp:effectExtent l="0" t="0" r="311" b="0"/>
            <wp:docPr id="645128947" name="Imagen 2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 l="-1" t="22015" r="343" b="27694"/>
                    <a:stretch>
                      <a:fillRect/>
                    </a:stretch>
                  </pic:blipFill>
                  <pic:spPr>
                    <a:xfrm>
                      <a:off x="0" y="0"/>
                      <a:ext cx="1714189" cy="18735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863320" w14:textId="77777777" w:rsidR="0034082F" w:rsidRDefault="00000000">
      <w:pPr>
        <w:pStyle w:val="Descripcin"/>
        <w:jc w:val="right"/>
      </w:pPr>
      <w:r>
        <w:t xml:space="preserve">    Ilustración 9 - Menú desplegable del botón CONNECT WITH ANOTHER SERVER</w:t>
      </w:r>
    </w:p>
    <w:p w14:paraId="7564286A" w14:textId="77777777" w:rsidR="0034082F" w:rsidRDefault="00000000">
      <w:pPr>
        <w:pStyle w:val="Prrafodelista"/>
        <w:ind w:left="2856" w:firstLine="684"/>
      </w:pPr>
      <w:r>
        <w:t>Por tanto, para conectarnos a otro servidor, debemos rellenar los textos de entrada correspondientes a ‘BROKER ADRRES+ PORT’, ‘USERNAME</w:t>
      </w:r>
      <w:proofErr w:type="gramStart"/>
      <w:r>
        <w:t>’ ,</w:t>
      </w:r>
      <w:proofErr w:type="gramEnd"/>
      <w:r>
        <w:t xml:space="preserve">‘PASSWORD’ y pulsar el botón </w:t>
      </w:r>
      <w:r w:rsidRPr="00250D8D">
        <w:rPr>
          <w:b/>
          <w:bCs/>
        </w:rPr>
        <w:t>‘CONNECT WITH A NEW SERVER</w:t>
      </w:r>
      <w:r>
        <w:t xml:space="preserve">’. Si los datos introducidos son correctos, cuando creemos la conexión nos saldrá en pantalla un </w:t>
      </w:r>
      <w:proofErr w:type="spellStart"/>
      <w:proofErr w:type="gramStart"/>
      <w:r>
        <w:t>Toast</w:t>
      </w:r>
      <w:proofErr w:type="spellEnd"/>
      <w:r>
        <w:t xml:space="preserve"> :</w:t>
      </w:r>
      <w:proofErr w:type="gramEnd"/>
      <w:r>
        <w:t>’</w:t>
      </w:r>
      <w:proofErr w:type="spellStart"/>
      <w:r>
        <w:t>connected</w:t>
      </w:r>
      <w:proofErr w:type="spellEnd"/>
      <w:r>
        <w:t>!!’, y sino ‘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!’.</w:t>
      </w:r>
    </w:p>
    <w:p w14:paraId="1E6F69E3" w14:textId="77777777" w:rsidR="0034082F" w:rsidRDefault="0034082F">
      <w:pPr>
        <w:pStyle w:val="Prrafodelista"/>
        <w:ind w:left="2856" w:firstLine="684"/>
      </w:pPr>
    </w:p>
    <w:p w14:paraId="333DFB36" w14:textId="77777777" w:rsidR="0034082F" w:rsidRDefault="00000000">
      <w:pPr>
        <w:pStyle w:val="Prrafodelista"/>
        <w:numPr>
          <w:ilvl w:val="0"/>
          <w:numId w:val="8"/>
        </w:numPr>
      </w:pPr>
      <w:r>
        <w:t xml:space="preserve">Una vez conectados al servidor que queramos, para poder suscribirse o publicar un mensaje debemos escribir en los textos de entrada correspondientes a estos datos los </w:t>
      </w:r>
      <w:proofErr w:type="spellStart"/>
      <w:r>
        <w:t>topics</w:t>
      </w:r>
      <w:proofErr w:type="spellEnd"/>
      <w:r>
        <w:t xml:space="preserve"> que queramos.</w:t>
      </w:r>
    </w:p>
    <w:p w14:paraId="6BDB26F9" w14:textId="77777777" w:rsidR="0034082F" w:rsidRDefault="00000000">
      <w:pPr>
        <w:pStyle w:val="Prrafodelista"/>
        <w:numPr>
          <w:ilvl w:val="0"/>
          <w:numId w:val="8"/>
        </w:numPr>
      </w:pPr>
      <w:r>
        <w:t xml:space="preserve">Para publicar un mensaje, hay que escribirlo en su entrada de texto correspondiente, y con el </w:t>
      </w:r>
      <w:proofErr w:type="spellStart"/>
      <w:r>
        <w:t>topic</w:t>
      </w:r>
      <w:proofErr w:type="spellEnd"/>
      <w:r>
        <w:t xml:space="preserve"> de suscribe también escrito, pulsamos el botón </w:t>
      </w:r>
      <w:r w:rsidRPr="00250D8D">
        <w:rPr>
          <w:b/>
          <w:bCs/>
        </w:rPr>
        <w:t>‘PUBLISH’</w:t>
      </w:r>
      <w:r>
        <w:t xml:space="preserve"> para publicar el mensaje y que el servidor lo reciba. De la misma forma utilizaremos el botón </w:t>
      </w:r>
      <w:r w:rsidRPr="00250D8D">
        <w:rPr>
          <w:b/>
          <w:bCs/>
        </w:rPr>
        <w:t>‘SUSCRIBE’,</w:t>
      </w:r>
      <w:r>
        <w:t xml:space="preserve"> escribiremos el </w:t>
      </w:r>
      <w:proofErr w:type="spellStart"/>
      <w:r>
        <w:t>topic</w:t>
      </w:r>
      <w:proofErr w:type="spellEnd"/>
      <w:r>
        <w:t xml:space="preserve"> suscribe y pulsaremos el botón. Así cada vez que el </w:t>
      </w:r>
      <w:r>
        <w:lastRenderedPageBreak/>
        <w:t xml:space="preserve">servidor publique un mensaje con ese mismo </w:t>
      </w:r>
      <w:proofErr w:type="spellStart"/>
      <w:r>
        <w:t>topic</w:t>
      </w:r>
      <w:proofErr w:type="spellEnd"/>
      <w:r>
        <w:t xml:space="preserve"> lo recibiremos en el </w:t>
      </w:r>
      <w:proofErr w:type="spellStart"/>
      <w:r>
        <w:t>TextView</w:t>
      </w:r>
      <w:proofErr w:type="spellEnd"/>
      <w:r>
        <w:t xml:space="preserve"> situado en la parte más inferior del </w:t>
      </w:r>
      <w:proofErr w:type="spellStart"/>
      <w:r>
        <w:t>layout</w:t>
      </w:r>
      <w:proofErr w:type="spellEnd"/>
      <w:r>
        <w:t>.</w:t>
      </w:r>
    </w:p>
    <w:p w14:paraId="51730EEC" w14:textId="6244EBAD" w:rsidR="0034082F" w:rsidRDefault="00000000">
      <w:pPr>
        <w:pStyle w:val="Prrafodelista"/>
        <w:numPr>
          <w:ilvl w:val="0"/>
          <w:numId w:val="8"/>
        </w:numPr>
      </w:pPr>
      <w:r>
        <w:t xml:space="preserve">Y por último está el botón </w:t>
      </w:r>
      <w:r w:rsidRPr="00250D8D">
        <w:rPr>
          <w:b/>
          <w:bCs/>
        </w:rPr>
        <w:t>‘DISCONNECTED’</w:t>
      </w:r>
      <w:r>
        <w:t>, que sirve para desconectarse del servidor al que estamos conectados.</w:t>
      </w:r>
    </w:p>
    <w:p w14:paraId="4610664D" w14:textId="77777777" w:rsidR="0034082F" w:rsidRDefault="00000000">
      <w:pPr>
        <w:ind w:left="360"/>
        <w:rPr>
          <w:color w:val="FF0000"/>
        </w:rPr>
      </w:pPr>
      <w:proofErr w:type="gramStart"/>
      <w:r>
        <w:rPr>
          <w:color w:val="FF0000"/>
        </w:rPr>
        <w:t>DATO :</w:t>
      </w:r>
      <w:proofErr w:type="gramEnd"/>
      <w:r>
        <w:rPr>
          <w:color w:val="FF0000"/>
        </w:rPr>
        <w:t xml:space="preserve"> Si estamos conectados a un servidor y queremos conectarnos a otro, primero tenemos que desconectarnos para poder crear una nueva conexión.</w:t>
      </w:r>
    </w:p>
    <w:p w14:paraId="7E316765" w14:textId="77777777" w:rsidR="0034082F" w:rsidRDefault="0034082F"/>
    <w:p w14:paraId="48587C36" w14:textId="77777777" w:rsidR="0034082F" w:rsidRDefault="0034082F"/>
    <w:p w14:paraId="05A1FA77" w14:textId="77777777" w:rsidR="0034082F" w:rsidRDefault="00000000">
      <w:pPr>
        <w:pStyle w:val="Ttulo3"/>
        <w:numPr>
          <w:ilvl w:val="0"/>
          <w:numId w:val="2"/>
        </w:numPr>
      </w:pPr>
      <w:bookmarkStart w:id="6" w:name="_Toc135739385"/>
      <w:r>
        <w:t>PLATAFORMA</w:t>
      </w:r>
      <w:bookmarkEnd w:id="6"/>
    </w:p>
    <w:p w14:paraId="3212485A" w14:textId="77777777" w:rsidR="0034082F" w:rsidRDefault="00000000">
      <w:r>
        <w:t>Temporalmente deshabilitado por la falta de base de datos.</w:t>
      </w:r>
    </w:p>
    <w:p w14:paraId="026E631D" w14:textId="77777777" w:rsidR="0034082F" w:rsidRDefault="0034082F"/>
    <w:p w14:paraId="5FDD0EC6" w14:textId="77777777" w:rsidR="0034082F" w:rsidRDefault="0034082F"/>
    <w:sectPr w:rsidR="0034082F">
      <w:footerReference w:type="default" r:id="rId26"/>
      <w:pgSz w:w="11906" w:h="16838"/>
      <w:pgMar w:top="1417" w:right="1701" w:bottom="1417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E5CC" w14:textId="77777777" w:rsidR="00BF13CA" w:rsidRDefault="00BF13CA">
      <w:pPr>
        <w:spacing w:after="0" w:line="240" w:lineRule="auto"/>
      </w:pPr>
      <w:r>
        <w:separator/>
      </w:r>
    </w:p>
  </w:endnote>
  <w:endnote w:type="continuationSeparator" w:id="0">
    <w:p w14:paraId="04090901" w14:textId="77777777" w:rsidR="00BF13CA" w:rsidRDefault="00BF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199E" w14:textId="77777777" w:rsidR="00B22562" w:rsidRDefault="00000000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E1C76A0" w14:textId="77777777" w:rsidR="00B2256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C55B" w14:textId="77777777" w:rsidR="00BF13CA" w:rsidRDefault="00BF13C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D44AD1" w14:textId="77777777" w:rsidR="00BF13CA" w:rsidRDefault="00BF1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3E4"/>
    <w:multiLevelType w:val="multilevel"/>
    <w:tmpl w:val="36EC80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EB3BF4"/>
    <w:multiLevelType w:val="multilevel"/>
    <w:tmpl w:val="89EA8164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abstractNum w:abstractNumId="2" w15:restartNumberingAfterBreak="0">
    <w:nsid w:val="397908E1"/>
    <w:multiLevelType w:val="multilevel"/>
    <w:tmpl w:val="C3540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35D0A"/>
    <w:multiLevelType w:val="multilevel"/>
    <w:tmpl w:val="36304218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abstractNum w:abstractNumId="4" w15:restartNumberingAfterBreak="0">
    <w:nsid w:val="52C87B05"/>
    <w:multiLevelType w:val="multilevel"/>
    <w:tmpl w:val="8E8E85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679807AF"/>
    <w:multiLevelType w:val="multilevel"/>
    <w:tmpl w:val="F2FC3370"/>
    <w:lvl w:ilvl="0"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36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43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50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57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64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72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79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713D7C96"/>
    <w:multiLevelType w:val="multilevel"/>
    <w:tmpl w:val="B0B6C60C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761B3C46"/>
    <w:multiLevelType w:val="multilevel"/>
    <w:tmpl w:val="17569188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377702778">
    <w:abstractNumId w:val="2"/>
  </w:num>
  <w:num w:numId="2" w16cid:durableId="986399140">
    <w:abstractNumId w:val="4"/>
  </w:num>
  <w:num w:numId="3" w16cid:durableId="1070999133">
    <w:abstractNumId w:val="7"/>
  </w:num>
  <w:num w:numId="4" w16cid:durableId="1461413828">
    <w:abstractNumId w:val="5"/>
  </w:num>
  <w:num w:numId="5" w16cid:durableId="904994966">
    <w:abstractNumId w:val="1"/>
  </w:num>
  <w:num w:numId="6" w16cid:durableId="24331951">
    <w:abstractNumId w:val="3"/>
  </w:num>
  <w:num w:numId="7" w16cid:durableId="948242128">
    <w:abstractNumId w:val="6"/>
  </w:num>
  <w:num w:numId="8" w16cid:durableId="162064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082F"/>
    <w:rsid w:val="00250D8D"/>
    <w:rsid w:val="0034082F"/>
    <w:rsid w:val="00B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3ABE9"/>
  <w15:docId w15:val="{C3FCF4CB-EFE0-48ED-A83C-AE580386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Descripci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Times New Roman"/>
      <w:i/>
      <w:iCs/>
      <w:color w:val="2F5496"/>
    </w:rPr>
  </w:style>
  <w:style w:type="paragraph" w:styleId="Sinespaciado">
    <w:name w:val="No Spacing"/>
    <w:pPr>
      <w:spacing w:after="0" w:line="240" w:lineRule="auto"/>
    </w:pPr>
    <w:rPr>
      <w:rFonts w:eastAsia="Times New Roman"/>
      <w:kern w:val="0"/>
      <w:lang w:eastAsia="es-ES"/>
    </w:rPr>
  </w:style>
  <w:style w:type="character" w:customStyle="1" w:styleId="SinespaciadoCar">
    <w:name w:val="Sin espaciado Car"/>
    <w:basedOn w:val="Fuentedeprrafopredeter"/>
    <w:rPr>
      <w:rFonts w:ascii="Calibri" w:eastAsia="Times New Roman" w:hAnsi="Calibri" w:cs="Times New Roman"/>
      <w:kern w:val="0"/>
      <w:lang w:eastAsia="es-ES"/>
    </w:rPr>
  </w:style>
  <w:style w:type="paragraph" w:styleId="TtuloTDC">
    <w:name w:val="TOC Heading"/>
    <w:basedOn w:val="Ttulo1"/>
    <w:next w:val="Normal"/>
    <w:pPr>
      <w:suppressAutoHyphens w:val="0"/>
      <w:spacing w:line="256" w:lineRule="auto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pPr>
      <w:tabs>
        <w:tab w:val="right" w:leader="dot" w:pos="8494"/>
      </w:tabs>
      <w:spacing w:after="100"/>
      <w:ind w:left="220"/>
    </w:pPr>
    <w:rPr>
      <w:b/>
      <w:bCs/>
    </w:rPr>
  </w:style>
  <w:style w:type="paragraph" w:styleId="TDC3">
    <w:name w:val="toc 3"/>
    <w:basedOn w:val="Normal"/>
    <w:next w:val="Normal"/>
    <w:autoRedefine/>
    <w:pPr>
      <w:tabs>
        <w:tab w:val="left" w:pos="880"/>
        <w:tab w:val="right" w:leader="dot" w:pos="8494"/>
      </w:tabs>
      <w:spacing w:after="100"/>
      <w:ind w:left="440"/>
    </w:pPr>
    <w:rPr>
      <w:b/>
      <w:bCs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35739380" TargetMode="External"/><Relationship Id="rId13" Type="http://schemas.openxmlformats.org/officeDocument/2006/relationships/hyperlink" Target="#_Toc135739385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#_Toc135739379" TargetMode="External"/><Relationship Id="rId12" Type="http://schemas.openxmlformats.org/officeDocument/2006/relationships/hyperlink" Target="#_Toc135739384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35739383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#_Toc135739382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#_Toc135739381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1468</Words>
  <Characters>8077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GESINEN APP</dc:subject>
  <dc:creator>Carla Pereto Soler</dc:creator>
  <dc:description/>
  <cp:lastModifiedBy>Carla Pereto Soler</cp:lastModifiedBy>
  <cp:revision>2</cp:revision>
  <dcterms:created xsi:type="dcterms:W3CDTF">2023-05-23T11:17:00Z</dcterms:created>
  <dcterms:modified xsi:type="dcterms:W3CDTF">2023-05-23T11:17:00Z</dcterms:modified>
</cp:coreProperties>
</file>